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BA" w:rsidRDefault="00A358BA" w:rsidP="000C1C63"/>
    <w:p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:rsidR="00BF2488" w:rsidRPr="00137DCF" w:rsidRDefault="00270BC3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14FC545F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uFsw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BF2488" w:rsidRPr="00137DCF" w:rsidRDefault="00BF2488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Default="005A0F5A" w:rsidP="00BF2488"/>
    <w:p w:rsidR="005A0F5A" w:rsidRPr="00137DCF" w:rsidRDefault="005A0F5A" w:rsidP="00BF2488"/>
    <w:p w:rsidR="004921E5" w:rsidRPr="002C1DC5" w:rsidRDefault="00DE2529" w:rsidP="008A302C">
      <w:pPr>
        <w:pStyle w:val="af1"/>
      </w:pPr>
      <w:proofErr w:type="spellStart"/>
      <w:r>
        <w:t>Palzo</w:t>
      </w:r>
      <w:proofErr w:type="spellEnd"/>
    </w:p>
    <w:p w:rsidR="00BF2488" w:rsidRPr="00137DCF" w:rsidRDefault="00BF2488" w:rsidP="00BF2488"/>
    <w:p w:rsidR="00BF2488" w:rsidRPr="00137DCF" w:rsidRDefault="00BF2488" w:rsidP="00BF2488"/>
    <w:p w:rsidR="00E26985" w:rsidRDefault="00616F3A" w:rsidP="00D668F3">
      <w:r w:rsidRPr="00936487">
        <w:br w:type="page"/>
      </w:r>
      <w:bookmarkStart w:id="0" w:name="[문서의_처음]"/>
      <w:bookmarkEnd w:id="0"/>
    </w:p>
    <w:p w:rsidR="0051769F" w:rsidRDefault="0051769F" w:rsidP="00D668F3"/>
    <w:p w:rsidR="000F729C" w:rsidRDefault="000F729C" w:rsidP="00D668F3"/>
    <w:p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.0.0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5F3FF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A8265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8.4.4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A8265A" w:rsidP="00D668F3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유스케이스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다이어그램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추가</w:t>
            </w:r>
            <w:r w:rsidR="00745EAA">
              <w:rPr>
                <w:kern w:val="0"/>
              </w:rPr>
              <w:br/>
            </w:r>
            <w:proofErr w:type="spellStart"/>
            <w:r w:rsidR="00745EAA">
              <w:rPr>
                <w:rFonts w:hint="eastAsia"/>
                <w:kern w:val="0"/>
              </w:rPr>
              <w:t>유스케이스</w:t>
            </w:r>
            <w:proofErr w:type="spellEnd"/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기술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일부</w:t>
            </w:r>
            <w:r w:rsidR="00745EAA">
              <w:rPr>
                <w:rFonts w:hint="eastAsia"/>
                <w:kern w:val="0"/>
              </w:rPr>
              <w:t xml:space="preserve"> </w:t>
            </w:r>
            <w:r w:rsidR="00745EAA">
              <w:rPr>
                <w:rFonts w:hint="eastAsia"/>
                <w:kern w:val="0"/>
              </w:rPr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4D74F0" w:rsidRDefault="00745EAA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강성수</w:t>
            </w:r>
          </w:p>
        </w:tc>
      </w:tr>
      <w:tr w:rsidR="000F729C" w:rsidRPr="00BA219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t>18.4.9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  <w:r w:rsidR="008817F9">
              <w:rPr>
                <w:rFonts w:hint="eastAsia"/>
              </w:rPr>
              <w:t>V0.2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UI </w:t>
            </w:r>
            <w:proofErr w:type="spellStart"/>
            <w:r>
              <w:rPr>
                <w:rFonts w:hint="eastAsia"/>
              </w:rPr>
              <w:t>일부추가</w:t>
            </w:r>
            <w:proofErr w:type="spellEnd"/>
            <w:r w:rsidR="005033B3">
              <w:rPr>
                <w:rFonts w:hint="eastAsia"/>
              </w:rPr>
              <w:t>,</w:t>
            </w:r>
            <w:r w:rsidR="005033B3">
              <w:t xml:space="preserve"> </w:t>
            </w:r>
            <w:proofErr w:type="spellStart"/>
            <w:r w:rsidR="005033B3">
              <w:rPr>
                <w:rFonts w:hint="eastAsia"/>
              </w:rPr>
              <w:t>액터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추가</w:t>
            </w:r>
            <w:r w:rsidR="005033B3">
              <w:rPr>
                <w:rFonts w:hint="eastAsia"/>
              </w:rPr>
              <w:t xml:space="preserve">, </w:t>
            </w:r>
            <w:proofErr w:type="spellStart"/>
            <w:r w:rsidR="005033B3">
              <w:rPr>
                <w:rFonts w:hint="eastAsia"/>
              </w:rPr>
              <w:t>유스케이스</w:t>
            </w:r>
            <w:proofErr w:type="spellEnd"/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다이어그램</w:t>
            </w:r>
            <w:r w:rsidR="005033B3">
              <w:rPr>
                <w:rFonts w:hint="eastAsia"/>
              </w:rPr>
              <w:t xml:space="preserve"> </w:t>
            </w:r>
            <w:r w:rsidR="005033B3">
              <w:rPr>
                <w:rFonts w:hint="eastAsia"/>
              </w:rPr>
              <w:t>수정</w:t>
            </w:r>
            <w:bookmarkStart w:id="2" w:name="_GoBack"/>
            <w:bookmarkEnd w:id="2"/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8817F9" w:rsidP="00D668F3">
            <w:r>
              <w:rPr>
                <w:rFonts w:hint="eastAsia"/>
              </w:rPr>
              <w:t>강성수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  <w:tr w:rsidR="000F729C" w:rsidRPr="00BA219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F729C" w:rsidRPr="00BA2195" w:rsidRDefault="000F729C" w:rsidP="00D668F3">
            <w:r w:rsidRPr="00BA2195">
              <w:rPr>
                <w:rFonts w:hint="eastAsia"/>
              </w:rPr>
              <w:t> </w:t>
            </w:r>
          </w:p>
        </w:tc>
      </w:tr>
    </w:tbl>
    <w:p w:rsidR="00D668F3" w:rsidRDefault="000F729C" w:rsidP="00D668F3">
      <w:r>
        <w:br w:type="page"/>
      </w:r>
    </w:p>
    <w:p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:rsidR="000C2157" w:rsidRPr="005019A4" w:rsidRDefault="00316913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3" w:name="#68a31c0d"/>
      <w:bookmarkStart w:id="4" w:name="#68a31c0e"/>
      <w:bookmarkEnd w:id="3"/>
      <w:bookmarkEnd w:id="4"/>
    </w:p>
    <w:p w:rsidR="00121136" w:rsidRDefault="004221DF" w:rsidP="004221DF">
      <w:pPr>
        <w:pStyle w:val="1"/>
      </w:pPr>
      <w:bookmarkStart w:id="5" w:name="_Toc447209002"/>
      <w:r>
        <w:rPr>
          <w:rFonts w:hint="eastAsia"/>
        </w:rPr>
        <w:lastRenderedPageBreak/>
        <w:t>시스템 개요</w:t>
      </w:r>
      <w:bookmarkEnd w:id="5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:rsidTr="00FF46A0">
        <w:tc>
          <w:tcPr>
            <w:tcW w:w="8538" w:type="dxa"/>
          </w:tcPr>
          <w:p w:rsidR="00FF46A0" w:rsidRPr="00BA2195" w:rsidRDefault="00FF46A0" w:rsidP="00FF46A0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FF46A0" w:rsidRPr="00FF46A0" w:rsidRDefault="00FF46A0" w:rsidP="00FF46A0"/>
    <w:p w:rsidR="00FF46A0" w:rsidRDefault="00FF46A0" w:rsidP="00FF46A0">
      <w:pPr>
        <w:rPr>
          <w:rStyle w:val="ae"/>
        </w:rPr>
      </w:pPr>
      <w:r w:rsidRPr="00BA2195">
        <w:rPr>
          <w:rStyle w:val="ae"/>
          <w:rFonts w:hint="eastAsia"/>
        </w:rPr>
        <w:t>예</w:t>
      </w:r>
      <w:r w:rsidRPr="00BA2195">
        <w:rPr>
          <w:rStyle w:val="ae"/>
          <w:rFonts w:hint="eastAsia"/>
        </w:rPr>
        <w:t xml:space="preserve">) </w:t>
      </w:r>
      <w:r>
        <w:rPr>
          <w:rStyle w:val="ae"/>
          <w:rFonts w:hint="eastAsia"/>
        </w:rPr>
        <w:t>스마트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뱅킹</w:t>
      </w:r>
      <w:r>
        <w:rPr>
          <w:rStyle w:val="ae"/>
          <w:rFonts w:hint="eastAsia"/>
        </w:rPr>
        <w:t xml:space="preserve"> </w:t>
      </w:r>
      <w:r>
        <w:rPr>
          <w:rStyle w:val="ae"/>
          <w:rFonts w:hint="eastAsia"/>
        </w:rPr>
        <w:t>프로그램</w:t>
      </w:r>
      <w:r w:rsidRPr="00BA2195">
        <w:rPr>
          <w:rStyle w:val="ae"/>
          <w:rFonts w:hint="eastAsia"/>
        </w:rPr>
        <w:t>은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기능을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제공하며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특징이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있으며</w:t>
      </w:r>
      <w:r w:rsidRPr="00BA2195">
        <w:rPr>
          <w:rStyle w:val="ae"/>
          <w:rFonts w:hint="eastAsia"/>
        </w:rPr>
        <w:t xml:space="preserve">, </w:t>
      </w:r>
      <w:r w:rsidRPr="00BA2195">
        <w:rPr>
          <w:rStyle w:val="ae"/>
          <w:rFonts w:hint="eastAsia"/>
        </w:rPr>
        <w:t>이를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사용하는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사용자는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어떤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효과를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얻을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수</w:t>
      </w:r>
      <w:r w:rsidRPr="00BA2195">
        <w:rPr>
          <w:rStyle w:val="ae"/>
          <w:rFonts w:hint="eastAsia"/>
        </w:rPr>
        <w:t xml:space="preserve"> </w:t>
      </w:r>
      <w:r w:rsidRPr="00BA2195">
        <w:rPr>
          <w:rStyle w:val="ae"/>
          <w:rFonts w:hint="eastAsia"/>
        </w:rPr>
        <w:t>있다</w:t>
      </w:r>
      <w:r>
        <w:rPr>
          <w:rStyle w:val="ae"/>
          <w:rFonts w:hint="eastAsia"/>
        </w:rPr>
        <w:t>.</w:t>
      </w:r>
    </w:p>
    <w:p w:rsidR="00FF46A0" w:rsidRPr="00FF46A0" w:rsidRDefault="00FF46A0" w:rsidP="00FF46A0"/>
    <w:p w:rsidR="00AC6F6C" w:rsidRDefault="00AC6F6C" w:rsidP="004221DF">
      <w:bookmarkStart w:id="6" w:name="_Toc287096150"/>
      <w:r>
        <w:br w:type="page"/>
      </w:r>
    </w:p>
    <w:p w:rsidR="001630AB" w:rsidRDefault="00AC6F6C" w:rsidP="004221DF">
      <w:pPr>
        <w:pStyle w:val="1"/>
      </w:pPr>
      <w:bookmarkStart w:id="7" w:name="_Toc447209003"/>
      <w:r>
        <w:rPr>
          <w:rFonts w:hint="eastAsia"/>
        </w:rPr>
        <w:lastRenderedPageBreak/>
        <w:t>사용자 분석</w:t>
      </w:r>
      <w:bookmarkEnd w:id="6"/>
      <w:bookmarkEnd w:id="7"/>
    </w:p>
    <w:p w:rsidR="0017696D" w:rsidRPr="0017696D" w:rsidRDefault="0017696D" w:rsidP="0017696D">
      <w:pPr>
        <w:pStyle w:val="2"/>
      </w:pPr>
      <w:bookmarkStart w:id="8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8"/>
    </w:p>
    <w:p w:rsidR="005127C2" w:rsidRP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</w:t>
            </w:r>
            <w:r w:rsidR="005A4497"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모든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액터를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기술한다</w:t>
            </w:r>
            <w:r w:rsidR="005A4497"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다이어그램의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A4497" w:rsidRPr="00BA2195">
              <w:rPr>
                <w:rStyle w:val="ae"/>
                <w:rFonts w:hint="eastAsia"/>
              </w:rPr>
              <w:t>액터들을</w:t>
            </w:r>
            <w:proofErr w:type="spellEnd"/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분류한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것과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일치해야</w:t>
            </w:r>
            <w:r w:rsidR="005A4497" w:rsidRPr="00BA2195">
              <w:rPr>
                <w:rStyle w:val="ae"/>
                <w:rFonts w:hint="eastAsia"/>
              </w:rPr>
              <w:t xml:space="preserve"> </w:t>
            </w:r>
            <w:r w:rsidR="005A4497" w:rsidRPr="00BA2195">
              <w:rPr>
                <w:rStyle w:val="ae"/>
                <w:rFonts w:hint="eastAsia"/>
              </w:rPr>
              <w:t>한다</w:t>
            </w:r>
            <w:r w:rsidR="005A4497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EF53CF" w:rsidRPr="00E917F3" w:rsidRDefault="00EF53CF" w:rsidP="00EF53C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EF53CF" w:rsidRPr="00BA2195" w:rsidTr="00CD0417">
        <w:tc>
          <w:tcPr>
            <w:tcW w:w="2425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5891" w:type="dxa"/>
            <w:shd w:val="clear" w:color="auto" w:fill="CCCCCC"/>
          </w:tcPr>
          <w:p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:rsidTr="00CD0417">
        <w:tc>
          <w:tcPr>
            <w:tcW w:w="2425" w:type="dxa"/>
          </w:tcPr>
          <w:p w:rsidR="00EF53CF" w:rsidRPr="0058218A" w:rsidRDefault="00FF46A0" w:rsidP="00EF53CF">
            <w:pPr>
              <w:jc w:val="center"/>
              <w:rPr>
                <w:rStyle w:val="ae"/>
                <w:color w:val="auto"/>
              </w:rPr>
            </w:pPr>
            <w:r w:rsidRPr="0058218A">
              <w:rPr>
                <w:rStyle w:val="ae"/>
                <w:rFonts w:hint="eastAsia"/>
                <w:color w:val="auto"/>
              </w:rPr>
              <w:t>사용자</w:t>
            </w:r>
          </w:p>
        </w:tc>
        <w:tc>
          <w:tcPr>
            <w:tcW w:w="5891" w:type="dxa"/>
          </w:tcPr>
          <w:p w:rsidR="00FF46A0" w:rsidRPr="0058218A" w:rsidRDefault="0058218A" w:rsidP="00C22C37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T</w:t>
            </w:r>
            <w:r>
              <w:rPr>
                <w:rStyle w:val="ae"/>
                <w:color w:val="auto"/>
              </w:rPr>
              <w:t xml:space="preserve">o do list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프로그램을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대학생</w:t>
            </w:r>
          </w:p>
        </w:tc>
      </w:tr>
    </w:tbl>
    <w:p w:rsidR="00EF53CF" w:rsidRPr="00CD0417" w:rsidRDefault="00EF53CF" w:rsidP="00EF53CF"/>
    <w:p w:rsidR="0052318A" w:rsidRDefault="00E917F3" w:rsidP="0017696D">
      <w:pPr>
        <w:pStyle w:val="2"/>
      </w:pPr>
      <w:bookmarkStart w:id="9" w:name="_Toc287096152"/>
      <w:bookmarkStart w:id="10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9"/>
      <w:bookmarkEnd w:id="10"/>
    </w:p>
    <w:p w:rsidR="005127C2" w:rsidRDefault="005127C2" w:rsidP="005127C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5127C2" w:rsidRPr="00BA2195" w:rsidTr="00BA2195">
        <w:tc>
          <w:tcPr>
            <w:tcW w:w="8594" w:type="dxa"/>
          </w:tcPr>
          <w:p w:rsidR="005127C2" w:rsidRPr="00FF46A0" w:rsidRDefault="005127C2" w:rsidP="005127C2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="0032780E"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액터부터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5127C2"/>
    <w:p w:rsidR="00FF46A0" w:rsidRPr="00FF46A0" w:rsidRDefault="00D52CDF" w:rsidP="00D52CDF">
      <w:pPr>
        <w:jc w:val="center"/>
        <w:rPr>
          <w:rStyle w:val="ae"/>
        </w:rPr>
      </w:pPr>
      <w:r w:rsidRPr="00D52CDF">
        <w:rPr>
          <w:rStyle w:val="ae"/>
          <w:noProof/>
        </w:rPr>
        <w:drawing>
          <wp:inline distT="0" distB="0" distL="0" distR="0" wp14:anchorId="0C6A0138" wp14:editId="59BD8275">
            <wp:extent cx="3970020" cy="1272540"/>
            <wp:effectExtent l="0" t="0" r="0" b="3810"/>
            <wp:docPr id="7" name="그림 7" descr="C:\Users\USER\Desktop\KakaoTalk_20180409_224527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KakaoTalk_20180409_2245275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A0" w:rsidRDefault="00FF46A0" w:rsidP="00FF46A0">
      <w:pPr>
        <w:jc w:val="center"/>
      </w:pPr>
    </w:p>
    <w:p w:rsidR="004221DF" w:rsidRDefault="004221DF" w:rsidP="004221DF">
      <w:r>
        <w:br w:type="page"/>
      </w:r>
    </w:p>
    <w:p w:rsidR="00BE571A" w:rsidRDefault="00416A4D" w:rsidP="004221DF">
      <w:pPr>
        <w:pStyle w:val="1"/>
      </w:pPr>
      <w:bookmarkStart w:id="11" w:name="_Toc447209006"/>
      <w:r>
        <w:rPr>
          <w:rFonts w:hint="eastAsia"/>
        </w:rPr>
        <w:lastRenderedPageBreak/>
        <w:t>요구사항 분석</w:t>
      </w:r>
      <w:bookmarkEnd w:id="11"/>
    </w:p>
    <w:p w:rsidR="000C2157" w:rsidRDefault="000C2157" w:rsidP="005A219F">
      <w:pPr>
        <w:pStyle w:val="2"/>
      </w:pPr>
      <w:bookmarkStart w:id="12" w:name="_Toc447209007"/>
      <w:bookmarkStart w:id="13" w:name="_Toc287096155"/>
      <w:r>
        <w:rPr>
          <w:rFonts w:hint="eastAsia"/>
        </w:rPr>
        <w:t>고객 기능 요구사항</w:t>
      </w:r>
      <w:bookmarkEnd w:id="12"/>
    </w:p>
    <w:p w:rsidR="000C2157" w:rsidRPr="005A219F" w:rsidRDefault="000C2157" w:rsidP="005A219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C2157" w:rsidRPr="00BA2195" w:rsidTr="0003407A">
        <w:tc>
          <w:tcPr>
            <w:tcW w:w="8524" w:type="dxa"/>
          </w:tcPr>
          <w:p w:rsidR="000C2157" w:rsidRPr="003A2AF1" w:rsidRDefault="000C2157" w:rsidP="0003407A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:rsidTr="0003407A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C2157" w:rsidRPr="0003407A" w:rsidRDefault="000C2157" w:rsidP="0003407A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C2157" w:rsidRPr="0003407A" w:rsidRDefault="000C2157" w:rsidP="000340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6095" w:type="dxa"/>
          </w:tcPr>
          <w:p w:rsidR="000C2157" w:rsidRPr="00D54A11" w:rsidRDefault="009A6696" w:rsidP="0003407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 이름,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전화번호,</w:t>
            </w:r>
            <w:r>
              <w:rPr>
                <w:rFonts w:ascii="돋움" w:eastAsia="돋움" w:hAnsi="돋움"/>
              </w:rPr>
              <w:t xml:space="preserve"> E-mail, ID, PW</w:t>
            </w:r>
            <w:r>
              <w:rPr>
                <w:rFonts w:ascii="돋움" w:eastAsia="돋움" w:hAnsi="돋움" w:hint="eastAsia"/>
              </w:rPr>
              <w:t>를 입력 받아 사용자 등록을 한다.</w:t>
            </w: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38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000C2157" w:rsidRPr="00D54A11" w:rsidTr="0003407A">
        <w:trPr>
          <w:trHeight w:val="353"/>
        </w:trPr>
        <w:tc>
          <w:tcPr>
            <w:tcW w:w="1490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95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898" w:type="dxa"/>
          </w:tcPr>
          <w:p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Default="000C2157" w:rsidP="00440DE6"/>
    <w:p w:rsidR="000C2157" w:rsidRPr="00440DE6" w:rsidRDefault="000C2157" w:rsidP="00440DE6">
      <w:r>
        <w:br w:type="page"/>
      </w:r>
    </w:p>
    <w:p w:rsidR="00BE571A" w:rsidRDefault="000C2157" w:rsidP="005A219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3"/>
      <w:bookmarkEnd w:id="14"/>
    </w:p>
    <w:p w:rsidR="00357453" w:rsidRDefault="00357453" w:rsidP="00357453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4497" w:rsidRPr="00BA2195" w:rsidTr="00BA2195">
        <w:tc>
          <w:tcPr>
            <w:tcW w:w="8524" w:type="dxa"/>
          </w:tcPr>
          <w:p w:rsidR="005A4497" w:rsidRPr="00BA2195" w:rsidRDefault="005A4497" w:rsidP="005A4497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 w:rsidR="003A2AF1"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순위를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고려한다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  <w:p w:rsidR="005A4497" w:rsidRPr="003A2AF1" w:rsidRDefault="005A4497" w:rsidP="00420E54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우선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순위는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내에서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판단한다</w:t>
            </w:r>
            <w:r w:rsidR="00420E54" w:rsidRPr="00BA2195">
              <w:rPr>
                <w:rStyle w:val="ae"/>
                <w:rFonts w:hint="eastAsia"/>
              </w:rPr>
              <w:t xml:space="preserve">. </w:t>
            </w:r>
            <w:r w:rsidR="00420E54" w:rsidRPr="00BA2195">
              <w:rPr>
                <w:rStyle w:val="ae"/>
                <w:rFonts w:hint="eastAsia"/>
              </w:rPr>
              <w:t>쉬운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어려운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위험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요소가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많은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기능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순으로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개발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할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지</w:t>
            </w:r>
            <w:r w:rsidR="00420E54" w:rsidRPr="00BA2195">
              <w:rPr>
                <w:rStyle w:val="ae"/>
                <w:rFonts w:hint="eastAsia"/>
              </w:rPr>
              <w:t xml:space="preserve">? </w:t>
            </w:r>
            <w:r w:rsidR="00420E54" w:rsidRPr="00BA2195">
              <w:rPr>
                <w:rStyle w:val="ae"/>
                <w:rFonts w:hint="eastAsia"/>
              </w:rPr>
              <w:t>등을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고려해</w:t>
            </w:r>
            <w:r w:rsidR="00420E54" w:rsidRPr="00BA2195">
              <w:rPr>
                <w:rStyle w:val="ae"/>
                <w:rFonts w:hint="eastAsia"/>
              </w:rPr>
              <w:t xml:space="preserve"> </w:t>
            </w:r>
            <w:r w:rsidR="00420E54" w:rsidRPr="00BA2195">
              <w:rPr>
                <w:rStyle w:val="ae"/>
                <w:rFonts w:hint="eastAsia"/>
              </w:rPr>
              <w:t>본다</w:t>
            </w:r>
            <w:r w:rsidR="00420E54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714"/>
        <w:gridCol w:w="4360"/>
        <w:gridCol w:w="1076"/>
      </w:tblGrid>
      <w:tr w:rsidR="003A2AF1" w:rsidRPr="00D54A11" w:rsidTr="0003407A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714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360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E5667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C001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로그인을</w:t>
            </w:r>
            <w:proofErr w:type="spellEnd"/>
            <w:r>
              <w:rPr>
                <w:rFonts w:ascii="돋움" w:eastAsia="돋움" w:hAnsi="돋움" w:hint="eastAsia"/>
              </w:rPr>
              <w:t xml:space="preserve"> 한다.</w:t>
            </w:r>
          </w:p>
        </w:tc>
        <w:tc>
          <w:tcPr>
            <w:tcW w:w="4360" w:type="dxa"/>
            <w:vAlign w:val="center"/>
          </w:tcPr>
          <w:p w:rsidR="003A2AF1" w:rsidRPr="009A6696" w:rsidRDefault="009A6696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로그인한다</w:t>
            </w:r>
            <w:proofErr w:type="spellEnd"/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C002</w:t>
            </w:r>
          </w:p>
        </w:tc>
        <w:tc>
          <w:tcPr>
            <w:tcW w:w="1714" w:type="dxa"/>
            <w:vAlign w:val="center"/>
          </w:tcPr>
          <w:p w:rsidR="003A2AF1" w:rsidRPr="009A6696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회원가입을 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A13CF9" w:rsidRPr="00D54A11" w:rsidTr="000D412C">
        <w:trPr>
          <w:trHeight w:val="356"/>
        </w:trPr>
        <w:tc>
          <w:tcPr>
            <w:tcW w:w="1335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A13CF9" w:rsidRDefault="00A13CF9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I</w:t>
            </w:r>
            <w:r w:rsidR="008817F9">
              <w:rPr>
                <w:rFonts w:ascii="돋움" w:eastAsia="돋움" w:hAnsi="돋움"/>
              </w:rPr>
              <w:t>D</w:t>
            </w:r>
            <w:r w:rsidR="008817F9">
              <w:rPr>
                <w:rFonts w:ascii="돋움" w:eastAsia="돋움" w:hAnsi="돋움" w:hint="eastAsia"/>
              </w:rPr>
              <w:t>와 PW</w:t>
            </w:r>
            <w:r>
              <w:rPr>
                <w:rFonts w:ascii="돋움" w:eastAsia="돋움" w:hAnsi="돋움" w:hint="eastAsia"/>
              </w:rPr>
              <w:t>를 찾는다.</w:t>
            </w:r>
          </w:p>
        </w:tc>
        <w:tc>
          <w:tcPr>
            <w:tcW w:w="4360" w:type="dxa"/>
            <w:vAlign w:val="center"/>
          </w:tcPr>
          <w:p w:rsidR="00A13CF9" w:rsidRDefault="00A13CF9" w:rsidP="00342162"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 w:rsidR="008817F9">
              <w:rPr>
                <w:rFonts w:hint="eastAsia"/>
              </w:rPr>
              <w:t>와</w:t>
            </w:r>
            <w:r w:rsidR="008817F9"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A13CF9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확인한다.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0D412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3A2AF1" w:rsidRPr="00D54A11" w:rsidTr="000D412C">
        <w:trPr>
          <w:trHeight w:val="356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3A2AF1" w:rsidRPr="00D54A11" w:rsidRDefault="009A6696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등록한다.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과목을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추가</w:t>
            </w:r>
            <w:r w:rsidR="001D2A2A">
              <w:rPr>
                <w:rFonts w:hint="eastAsia"/>
              </w:rPr>
              <w:t>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3A2AF1" w:rsidRPr="00D54A11" w:rsidTr="000D412C">
        <w:trPr>
          <w:trHeight w:val="372"/>
        </w:trPr>
        <w:tc>
          <w:tcPr>
            <w:tcW w:w="1335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3A2AF1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변경한다.</w:t>
            </w:r>
          </w:p>
        </w:tc>
        <w:tc>
          <w:tcPr>
            <w:tcW w:w="4360" w:type="dxa"/>
            <w:vAlign w:val="center"/>
          </w:tcPr>
          <w:p w:rsidR="003A2AF1" w:rsidRPr="00BA2195" w:rsidRDefault="009A6696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과목의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과목명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담당교수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강의요일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proofErr w:type="spellStart"/>
            <w:r w:rsidR="00AB1F48">
              <w:rPr>
                <w:rFonts w:hint="eastAsia"/>
              </w:rPr>
              <w:t>수강년도</w:t>
            </w:r>
            <w:proofErr w:type="spellEnd"/>
            <w:r w:rsidR="00AB1F48">
              <w:rPr>
                <w:rFonts w:hint="eastAsia"/>
              </w:rPr>
              <w:t>/</w:t>
            </w:r>
            <w:r w:rsidR="00AB1F48">
              <w:rPr>
                <w:rFonts w:hint="eastAsia"/>
              </w:rPr>
              <w:t>학기</w:t>
            </w:r>
            <w:r w:rsidR="00AB1F48">
              <w:rPr>
                <w:rFonts w:hint="eastAsia"/>
              </w:rPr>
              <w:t>,</w:t>
            </w:r>
            <w:r w:rsidR="00AB1F48">
              <w:t xml:space="preserve"> </w:t>
            </w:r>
            <w:r w:rsidR="00AB1F48">
              <w:rPr>
                <w:rFonts w:hint="eastAsia"/>
              </w:rPr>
              <w:t>강의실</w:t>
            </w:r>
            <w:r w:rsidR="00AB1F48">
              <w:rPr>
                <w:rFonts w:hint="eastAsia"/>
              </w:rPr>
              <w:t xml:space="preserve"> </w:t>
            </w:r>
            <w:r w:rsidR="00AB1F48"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 w:rsidR="001D2A2A"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3A2AF1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C00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9A6696" w:rsidRPr="00D54A11" w:rsidRDefault="00AB1F48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수강과목을 삭제한다.</w:t>
            </w:r>
          </w:p>
        </w:tc>
        <w:tc>
          <w:tcPr>
            <w:tcW w:w="4360" w:type="dxa"/>
            <w:vAlign w:val="center"/>
          </w:tcPr>
          <w:p w:rsidR="009A6696" w:rsidRDefault="00AB1F48" w:rsidP="00342162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하위에</w:t>
            </w:r>
            <w:r w:rsidR="00EE2D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t>To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 w:rsidR="009A6696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0D412C" w:rsidP="00D54A11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AB1F48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To</w:t>
            </w:r>
            <w:r>
              <w:rPr>
                <w:rFonts w:ascii="돋움" w:eastAsia="돋움" w:hAnsi="돋움"/>
              </w:rPr>
              <w:t xml:space="preserve"> do </w:t>
            </w:r>
            <w:r>
              <w:rPr>
                <w:rFonts w:ascii="돋움" w:eastAsia="돋움" w:hAnsi="돋움" w:hint="eastAsia"/>
              </w:rPr>
              <w:t>항목 확인</w:t>
            </w:r>
            <w:r w:rsidR="00EE2D57">
              <w:rPr>
                <w:rFonts w:ascii="돋움" w:eastAsia="돋움" w:hAnsi="돋움" w:hint="eastAsia"/>
              </w:rPr>
              <w:t>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 w:rsidR="00EE2D57">
              <w:rPr>
                <w:rFonts w:hint="eastAsia"/>
              </w:rPr>
              <w:t>T</w:t>
            </w:r>
            <w:r w:rsidR="00EE2D57">
              <w:t>o do list</w:t>
            </w:r>
            <w:r w:rsidR="00EE2D5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C009</w:t>
            </w:r>
          </w:p>
        </w:tc>
        <w:tc>
          <w:tcPr>
            <w:tcW w:w="1714" w:type="dxa"/>
            <w:vAlign w:val="center"/>
          </w:tcPr>
          <w:p w:rsidR="009A6696" w:rsidRPr="00D54A11" w:rsidRDefault="00EE2D57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</w:t>
            </w:r>
            <w:r w:rsidR="001D2A2A">
              <w:rPr>
                <w:rFonts w:ascii="돋움" w:eastAsia="돋움" w:hAnsi="돋움" w:hint="eastAsia"/>
              </w:rPr>
              <w:t>등록한다.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과목을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선택하여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등록한다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C010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>o do</w:t>
            </w:r>
            <w:r>
              <w:rPr>
                <w:rFonts w:ascii="돋움" w:eastAsia="돋움" w:hAnsi="돋움" w:hint="eastAsia"/>
              </w:rPr>
              <w:t xml:space="preserve"> 항목을 변경한다.</w:t>
            </w:r>
          </w:p>
        </w:tc>
        <w:tc>
          <w:tcPr>
            <w:tcW w:w="4360" w:type="dxa"/>
            <w:vAlign w:val="center"/>
          </w:tcPr>
          <w:p w:rsidR="009A6696" w:rsidRPr="00BA2195" w:rsidRDefault="009A6696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등</w:t>
            </w:r>
            <w:r>
              <w:rPr>
                <w:rFonts w:hint="eastAsia"/>
              </w:rPr>
              <w:t>록한</w:t>
            </w:r>
            <w:r>
              <w:rPr>
                <w:rFonts w:hint="eastAsia"/>
              </w:rPr>
              <w:t xml:space="preserve"> </w:t>
            </w:r>
            <w:r w:rsidR="001D2A2A">
              <w:t xml:space="preserve">To do </w:t>
            </w:r>
            <w:r w:rsidR="001D2A2A">
              <w:rPr>
                <w:rFonts w:hint="eastAsia"/>
              </w:rPr>
              <w:t>항목의</w:t>
            </w:r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항목명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마감기한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실제마감일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완료여부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r w:rsidR="001D2A2A">
              <w:rPr>
                <w:rFonts w:hint="eastAsia"/>
              </w:rPr>
              <w:t>중요여부</w:t>
            </w:r>
            <w:r w:rsidR="001D2A2A">
              <w:rPr>
                <w:rFonts w:hint="eastAsia"/>
              </w:rPr>
              <w:t>,</w:t>
            </w:r>
            <w:r w:rsidR="001D2A2A">
              <w:t xml:space="preserve"> </w:t>
            </w:r>
            <w:proofErr w:type="spellStart"/>
            <w:r w:rsidR="001D2A2A">
              <w:rPr>
                <w:rFonts w:hint="eastAsia"/>
              </w:rPr>
              <w:t>알림여부를</w:t>
            </w:r>
            <w:proofErr w:type="spellEnd"/>
            <w:r w:rsidR="001D2A2A">
              <w:rPr>
                <w:rFonts w:hint="eastAsia"/>
              </w:rPr>
              <w:t xml:space="preserve"> </w:t>
            </w:r>
            <w:r w:rsidR="001D2A2A">
              <w:rPr>
                <w:rFonts w:hint="eastAsia"/>
              </w:rPr>
              <w:t>변경한다</w:t>
            </w:r>
            <w:r w:rsidR="001D2A2A"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1</w:t>
            </w:r>
          </w:p>
        </w:tc>
        <w:tc>
          <w:tcPr>
            <w:tcW w:w="1714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삭제한다.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>To do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C012</w:t>
            </w:r>
          </w:p>
        </w:tc>
        <w:tc>
          <w:tcPr>
            <w:tcW w:w="1714" w:type="dxa"/>
            <w:vAlign w:val="center"/>
          </w:tcPr>
          <w:p w:rsidR="009A6696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과목명으로 정</w:t>
            </w:r>
            <w:r>
              <w:rPr>
                <w:rFonts w:ascii="돋움" w:eastAsia="돋움" w:hAnsi="돋움" w:hint="eastAsia"/>
              </w:rPr>
              <w:lastRenderedPageBreak/>
              <w:t>렬한다.</w:t>
            </w:r>
          </w:p>
        </w:tc>
        <w:tc>
          <w:tcPr>
            <w:tcW w:w="4360" w:type="dxa"/>
            <w:vAlign w:val="center"/>
          </w:tcPr>
          <w:p w:rsidR="009A6696" w:rsidRDefault="001D2A2A" w:rsidP="009A6696">
            <w:r>
              <w:rPr>
                <w:rFonts w:hint="eastAsia"/>
              </w:rPr>
              <w:lastRenderedPageBreak/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lastRenderedPageBreak/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3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완료 여부로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.1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4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마감 기한 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.2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5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 xml:space="preserve">항목을 실제 </w:t>
            </w:r>
            <w:proofErr w:type="spellStart"/>
            <w:r>
              <w:rPr>
                <w:rFonts w:ascii="돋움" w:eastAsia="돋움" w:hAnsi="돋움" w:hint="eastAsia"/>
              </w:rPr>
              <w:t>마감일으로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마감일으로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.3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6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중요도순으로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.4</w:t>
            </w:r>
          </w:p>
        </w:tc>
      </w:tr>
      <w:tr w:rsidR="001D2A2A" w:rsidRPr="00D54A11" w:rsidTr="000D412C">
        <w:trPr>
          <w:trHeight w:val="372"/>
        </w:trPr>
        <w:tc>
          <w:tcPr>
            <w:tcW w:w="1335" w:type="dxa"/>
            <w:vAlign w:val="center"/>
          </w:tcPr>
          <w:p w:rsid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>
              <w:rPr>
                <w:rFonts w:ascii="돋움" w:eastAsia="돋움" w:hAnsi="돋움"/>
              </w:rPr>
              <w:t>C01</w:t>
            </w:r>
            <w:r w:rsidR="008817F9">
              <w:rPr>
                <w:rFonts w:ascii="돋움" w:eastAsia="돋움" w:hAnsi="돋움"/>
              </w:rPr>
              <w:t>7</w:t>
            </w:r>
          </w:p>
        </w:tc>
        <w:tc>
          <w:tcPr>
            <w:tcW w:w="1714" w:type="dxa"/>
            <w:vAlign w:val="center"/>
          </w:tcPr>
          <w:p w:rsidR="001D2A2A" w:rsidRPr="001D2A2A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T</w:t>
            </w:r>
            <w:r>
              <w:rPr>
                <w:rFonts w:ascii="돋움" w:eastAsia="돋움" w:hAnsi="돋움"/>
              </w:rPr>
              <w:t xml:space="preserve">o do </w:t>
            </w:r>
            <w:r>
              <w:rPr>
                <w:rFonts w:ascii="돋움" w:eastAsia="돋움" w:hAnsi="돋움" w:hint="eastAsia"/>
              </w:rPr>
              <w:t>항목을 항목명으로 정렬한다.</w:t>
            </w:r>
          </w:p>
        </w:tc>
        <w:tc>
          <w:tcPr>
            <w:tcW w:w="4360" w:type="dxa"/>
            <w:vAlign w:val="center"/>
          </w:tcPr>
          <w:p w:rsidR="001D2A2A" w:rsidRDefault="001D2A2A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1D2A2A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  <w:r>
              <w:rPr>
                <w:rFonts w:ascii="돋움" w:eastAsia="돋움" w:hAnsi="돋움"/>
              </w:rPr>
              <w:t>.5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C018</w:t>
            </w:r>
          </w:p>
        </w:tc>
        <w:tc>
          <w:tcPr>
            <w:tcW w:w="1714" w:type="dxa"/>
            <w:vAlign w:val="center"/>
          </w:tcPr>
          <w:p w:rsidR="009A6696" w:rsidRPr="00D54A11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테마를 바꿀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9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C019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중요도를 표시할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9A6696" w:rsidRPr="00D54A11" w:rsidTr="000D412C">
        <w:trPr>
          <w:trHeight w:val="372"/>
        </w:trPr>
        <w:tc>
          <w:tcPr>
            <w:tcW w:w="1335" w:type="dxa"/>
            <w:vAlign w:val="center"/>
          </w:tcPr>
          <w:p w:rsidR="009A6696" w:rsidRPr="00D54A11" w:rsidRDefault="001D2A2A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</w:t>
            </w:r>
            <w:r w:rsidR="008817F9">
              <w:rPr>
                <w:rFonts w:ascii="돋움" w:eastAsia="돋움" w:hAnsi="돋움"/>
              </w:rPr>
              <w:t>C020</w:t>
            </w:r>
          </w:p>
        </w:tc>
        <w:tc>
          <w:tcPr>
            <w:tcW w:w="1714" w:type="dxa"/>
            <w:vAlign w:val="center"/>
          </w:tcPr>
          <w:p w:rsidR="009A6696" w:rsidRDefault="009A6696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알림을 설정할 수 있다.</w:t>
            </w:r>
          </w:p>
        </w:tc>
        <w:tc>
          <w:tcPr>
            <w:tcW w:w="4360" w:type="dxa"/>
            <w:vAlign w:val="center"/>
          </w:tcPr>
          <w:p w:rsidR="009A6696" w:rsidRDefault="00901CEB" w:rsidP="009A6696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알람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  <w:tc>
          <w:tcPr>
            <w:tcW w:w="1076" w:type="dxa"/>
            <w:vAlign w:val="center"/>
          </w:tcPr>
          <w:p w:rsidR="009A6696" w:rsidRPr="00D54A11" w:rsidRDefault="001A2255" w:rsidP="009A669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8</w:t>
            </w:r>
          </w:p>
        </w:tc>
      </w:tr>
    </w:tbl>
    <w:p w:rsidR="00D52CDF" w:rsidRPr="00D52CDF" w:rsidRDefault="00D52CDF" w:rsidP="00D52CDF">
      <w:bookmarkStart w:id="15" w:name="_Toc287096156"/>
      <w:bookmarkStart w:id="16" w:name="_Toc447209009"/>
    </w:p>
    <w:p w:rsidR="003916D6" w:rsidRPr="003916D6" w:rsidRDefault="00357453" w:rsidP="00D52CDF">
      <w:pPr>
        <w:pStyle w:val="3"/>
        <w:tabs>
          <w:tab w:val="clear" w:pos="1647"/>
          <w:tab w:val="num" w:pos="200"/>
        </w:tabs>
        <w:ind w:left="567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420E54" w:rsidRPr="00420E54" w:rsidRDefault="00420E54" w:rsidP="00420E54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0E54" w:rsidRPr="00BA2195" w:rsidTr="00BA2195">
        <w:tc>
          <w:tcPr>
            <w:tcW w:w="8524" w:type="dxa"/>
          </w:tcPr>
          <w:p w:rsidR="00420E54" w:rsidRPr="00BA2195" w:rsidRDefault="00420E54" w:rsidP="003A2AF1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3A2AF1">
              <w:rPr>
                <w:rStyle w:val="ae"/>
                <w:rFonts w:hint="eastAsia"/>
              </w:rPr>
              <w:t>유스케이스와</w:t>
            </w:r>
            <w:proofErr w:type="spellEnd"/>
            <w:r w:rsidR="003A2AF1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유스케이스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Default="004221DF" w:rsidP="008A302C"/>
    <w:p w:rsidR="001723F7" w:rsidRPr="001723F7" w:rsidRDefault="006C0247" w:rsidP="003A2AF1">
      <w:bookmarkStart w:id="17" w:name="_Toc287096158"/>
      <w:r w:rsidRPr="006C0247">
        <w:rPr>
          <w:noProof/>
        </w:rPr>
        <w:lastRenderedPageBreak/>
        <w:drawing>
          <wp:inline distT="0" distB="0" distL="0" distR="0" wp14:anchorId="5642966C" wp14:editId="539197DB">
            <wp:extent cx="5396865" cy="6972300"/>
            <wp:effectExtent l="0" t="0" r="0" b="0"/>
            <wp:docPr id="9" name="그림 9" descr="C:\Users\USER\Desktop\KakaoTalk_20180409_223946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KakaoTalk_20180409_22394613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00" cy="700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3F7" w:rsidRPr="001723F7" w:rsidRDefault="001723F7" w:rsidP="001723F7">
      <w:r>
        <w:br w:type="page"/>
      </w:r>
    </w:p>
    <w:p w:rsidR="000C1642" w:rsidRDefault="001723F7" w:rsidP="003C1E0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C1642" w:rsidRPr="00C25FFA" w:rsidRDefault="003A2AF1" w:rsidP="003C1E0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 w:rsidR="007E70C2">
        <w:rPr>
          <w:rFonts w:hint="eastAsia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="007E70C2"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="007E70C2"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="007E70C2" w:rsidRPr="007E70C2">
        <w:rPr>
          <w:rFonts w:hint="eastAsia"/>
        </w:rPr>
        <w:t xml:space="preserve"> </w:t>
      </w:r>
    </w:p>
    <w:p w:rsidR="004221DF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4221DF" w:rsidRPr="00BA2195" w:rsidTr="00BA2195">
        <w:tc>
          <w:tcPr>
            <w:tcW w:w="8524" w:type="dxa"/>
          </w:tcPr>
          <w:p w:rsidR="004221DF" w:rsidRPr="00BA2195" w:rsidRDefault="005A219F" w:rsidP="004221DF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별로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상세한</w:t>
            </w:r>
            <w:r w:rsidR="005F4EF9"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="005F4EF9"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="005F4EF9" w:rsidRPr="00BA2195">
              <w:rPr>
                <w:rStyle w:val="ae"/>
                <w:rFonts w:hint="eastAsia"/>
              </w:rPr>
              <w:t xml:space="preserve"> </w:t>
            </w:r>
            <w:r w:rsidR="005F4EF9" w:rsidRPr="00BA2195">
              <w:rPr>
                <w:rStyle w:val="ae"/>
                <w:rFonts w:hint="eastAsia"/>
              </w:rPr>
              <w:t>기술한다</w:t>
            </w:r>
            <w:r w:rsidR="005F4EF9" w:rsidRPr="00BA2195">
              <w:rPr>
                <w:rStyle w:val="ae"/>
                <w:rFonts w:hint="eastAsia"/>
              </w:rPr>
              <w:t>.</w:t>
            </w:r>
          </w:p>
        </w:tc>
      </w:tr>
    </w:tbl>
    <w:p w:rsidR="004221DF" w:rsidRPr="007E70C2" w:rsidRDefault="004221D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스마트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뱅킹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프로그램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내의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계좌이체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계좌목록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납부등을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위해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사용자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계좌이체</w:t>
            </w:r>
            <w:proofErr w:type="gramStart"/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="00044BE6">
              <w:rPr>
                <w:rStyle w:val="ae"/>
              </w:rPr>
              <w:t xml:space="preserve">  </w:t>
            </w:r>
            <w:r w:rsidRPr="007E70C2">
              <w:rPr>
                <w:rStyle w:val="ae"/>
                <w:rFonts w:hint="eastAsia"/>
              </w:rPr>
              <w:t>계좌목록</w:t>
            </w:r>
            <w:proofErr w:type="gramEnd"/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조회</w:t>
            </w:r>
            <w:r w:rsidRPr="007E70C2">
              <w:rPr>
                <w:rStyle w:val="ae"/>
                <w:rFonts w:hint="eastAsia"/>
              </w:rPr>
              <w:t>,</w:t>
            </w:r>
            <w:r w:rsidRPr="007E70C2">
              <w:rPr>
                <w:rStyle w:val="ae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공과금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납부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중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하나를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BD575C" w:rsidRPr="00D54A11" w:rsidTr="007E70C2">
        <w:tc>
          <w:tcPr>
            <w:tcW w:w="1550" w:type="dxa"/>
            <w:shd w:val="clear" w:color="auto" w:fill="CCCCCC"/>
            <w:vAlign w:val="center"/>
          </w:tcPr>
          <w:p w:rsidR="00BD575C" w:rsidRPr="00D54A11" w:rsidRDefault="00BD575C" w:rsidP="007E70C2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:rsidR="00BD575C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공인인증서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로그인을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하기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전에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실행한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기능이</w:t>
            </w:r>
            <w:r w:rsidRPr="007E70C2">
              <w:rPr>
                <w:rStyle w:val="ae"/>
                <w:rFonts w:hint="eastAsia"/>
              </w:rPr>
              <w:t xml:space="preserve"> </w:t>
            </w:r>
            <w:r w:rsidRPr="007E70C2">
              <w:rPr>
                <w:rStyle w:val="ae"/>
                <w:rFonts w:hint="eastAsia"/>
              </w:rPr>
              <w:t>실행된다</w:t>
            </w:r>
            <w:r w:rsidRPr="007E70C2">
              <w:rPr>
                <w:rStyle w:val="ae"/>
                <w:rFonts w:hint="eastAsia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60277A" w:rsidRPr="00D54A11" w:rsidRDefault="0060277A" w:rsidP="007E70C2">
            <w:pPr>
              <w:pStyle w:val="af"/>
            </w:pPr>
            <w:r w:rsidRPr="00D54A11">
              <w:rPr>
                <w:rFonts w:hint="eastAsia"/>
              </w:rPr>
              <w:t>기본</w:t>
            </w:r>
            <w:r w:rsidR="001723F7"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:rsidR="0060277A" w:rsidRPr="007E70C2" w:rsidRDefault="007E70C2" w:rsidP="005A4497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로그인을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요구한다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60277A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60277A" w:rsidRPr="00D54A11" w:rsidRDefault="0060277A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60277A" w:rsidRPr="007E70C2" w:rsidRDefault="0060277A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60277A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</w:rPr>
              <w:t>…</w:t>
            </w: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1723F7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</w:p>
        </w:tc>
      </w:tr>
      <w:tr w:rsidR="001723F7" w:rsidRPr="00D54A11" w:rsidTr="007E70C2">
        <w:tc>
          <w:tcPr>
            <w:tcW w:w="1550" w:type="dxa"/>
            <w:vMerge w:val="restart"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:rsidR="001723F7" w:rsidRPr="007E70C2" w:rsidRDefault="007E70C2" w:rsidP="00BA21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없을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경우</w:t>
            </w:r>
          </w:p>
          <w:p w:rsidR="007E70C2" w:rsidRPr="007E70C2" w:rsidRDefault="007E70C2" w:rsidP="007E70C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szCs w:val="24"/>
              </w:rPr>
            </w:pP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-1.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시스템은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사용자에게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등록된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공인인증서가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없다는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proofErr w:type="spellStart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메시즈를</w:t>
            </w:r>
            <w:proofErr w:type="spellEnd"/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 xml:space="preserve"> 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출력한다</w:t>
            </w:r>
            <w:r w:rsidRPr="007E70C2">
              <w:rPr>
                <w:rStyle w:val="ae"/>
                <w:rFonts w:ascii="바탕" w:eastAsia="맑은 고딕" w:hAnsi="Times New Roman" w:cs="Times New Roman" w:hint="eastAsia"/>
                <w:b w:val="0"/>
                <w:szCs w:val="24"/>
              </w:rPr>
              <w:t>.</w:t>
            </w:r>
          </w:p>
        </w:tc>
      </w:tr>
      <w:tr w:rsidR="001723F7" w:rsidRPr="00D54A11" w:rsidTr="007E70C2">
        <w:tc>
          <w:tcPr>
            <w:tcW w:w="1550" w:type="dxa"/>
            <w:vMerge/>
            <w:shd w:val="clear" w:color="auto" w:fill="CCCCCC"/>
            <w:vAlign w:val="center"/>
          </w:tcPr>
          <w:p w:rsidR="001723F7" w:rsidRPr="00D54A11" w:rsidRDefault="001723F7" w:rsidP="007E70C2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1723F7" w:rsidRPr="007E70C2" w:rsidRDefault="001723F7" w:rsidP="0060277A">
            <w:pPr>
              <w:rPr>
                <w:rStyle w:val="ae"/>
              </w:rPr>
            </w:pPr>
          </w:p>
        </w:tc>
        <w:tc>
          <w:tcPr>
            <w:tcW w:w="6042" w:type="dxa"/>
            <w:shd w:val="clear" w:color="auto" w:fill="auto"/>
          </w:tcPr>
          <w:p w:rsidR="001723F7" w:rsidRPr="007E70C2" w:rsidRDefault="007E70C2" w:rsidP="0060277A">
            <w:pPr>
              <w:rPr>
                <w:rStyle w:val="ae"/>
              </w:rPr>
            </w:pPr>
            <w:r w:rsidRPr="007E70C2">
              <w:rPr>
                <w:rStyle w:val="ae"/>
                <w:rFonts w:hint="eastAsia"/>
              </w:rPr>
              <w:t>..</w:t>
            </w:r>
          </w:p>
        </w:tc>
      </w:tr>
      <w:tr w:rsidR="00FF46A0" w:rsidRPr="00D54A11" w:rsidTr="007E70C2">
        <w:tc>
          <w:tcPr>
            <w:tcW w:w="1550" w:type="dxa"/>
            <w:shd w:val="clear" w:color="auto" w:fill="CCCCCC"/>
            <w:vAlign w:val="center"/>
          </w:tcPr>
          <w:p w:rsidR="00FF46A0" w:rsidRPr="00D54A11" w:rsidRDefault="00FF46A0" w:rsidP="007E70C2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:rsidR="00FF46A0" w:rsidRPr="007E70C2" w:rsidRDefault="005A219F" w:rsidP="0060277A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SN</w:t>
            </w:r>
            <w:r w:rsidR="007E70C2" w:rsidRPr="007E70C2">
              <w:rPr>
                <w:rStyle w:val="ae"/>
                <w:rFonts w:hint="eastAsia"/>
              </w:rPr>
              <w:t>001</w:t>
            </w:r>
          </w:p>
        </w:tc>
        <w:tc>
          <w:tcPr>
            <w:tcW w:w="6042" w:type="dxa"/>
          </w:tcPr>
          <w:p w:rsidR="00FF46A0" w:rsidRPr="007E70C2" w:rsidRDefault="007E70C2" w:rsidP="0060277A">
            <w:pPr>
              <w:rPr>
                <w:rStyle w:val="ae"/>
              </w:rPr>
            </w:pPr>
            <w:proofErr w:type="gramStart"/>
            <w:r w:rsidRPr="007E70C2">
              <w:rPr>
                <w:rStyle w:val="ae"/>
                <w:rFonts w:hint="eastAsia"/>
              </w:rPr>
              <w:t>B01</w:t>
            </w:r>
            <w:r w:rsidRPr="007E70C2">
              <w:rPr>
                <w:rStyle w:val="ae"/>
                <w:rFonts w:hint="eastAsia"/>
              </w:rPr>
              <w:t>→</w:t>
            </w:r>
            <w:r w:rsidRPr="007E70C2">
              <w:rPr>
                <w:rStyle w:val="ae"/>
              </w:rPr>
              <w:t>…</w:t>
            </w:r>
            <w:proofErr w:type="gramEnd"/>
          </w:p>
        </w:tc>
      </w:tr>
    </w:tbl>
    <w:p w:rsidR="007E70C2" w:rsidRDefault="007E70C2" w:rsidP="000C1642">
      <w:pPr>
        <w:sectPr w:rsidR="007E70C2" w:rsidSect="007E70C2">
          <w:headerReference w:type="default" r:id="rId11"/>
          <w:footerReference w:type="even" r:id="rId12"/>
          <w:footerReference w:type="default" r:id="rId13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7E70C2" w:rsidP="00D52CDF">
      <w:pPr>
        <w:ind w:firstLineChars="100" w:firstLine="200"/>
      </w:pPr>
      <w:r>
        <w:lastRenderedPageBreak/>
        <w:br w:type="page"/>
      </w:r>
    </w:p>
    <w:p w:rsidR="00D52CDF" w:rsidRDefault="00D52CDF" w:rsidP="00D52CDF">
      <w:pPr>
        <w:ind w:firstLineChars="100" w:firstLine="200"/>
      </w:pPr>
    </w:p>
    <w:p w:rsidR="00F23501" w:rsidRDefault="00F23501" w:rsidP="00D52CDF">
      <w:pPr>
        <w:ind w:firstLineChars="100" w:firstLine="200"/>
        <w:sectPr w:rsidR="00F23501" w:rsidSect="007E70C2"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>C001</w:t>
      </w:r>
      <w:r w:rsidR="00D52CDF">
        <w:t xml:space="preserve"> :</w:t>
      </w:r>
      <w:proofErr w:type="gramEnd"/>
      <w:r>
        <w:t xml:space="preserve"> </w:t>
      </w:r>
      <w:r>
        <w:rPr>
          <w:rFonts w:hint="eastAsia"/>
        </w:rPr>
        <w:t>로그인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F23501" w:rsidRPr="006B3B9B" w:rsidRDefault="00267FD2" w:rsidP="008817F9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</w:tc>
      </w:tr>
      <w:tr w:rsidR="00F23501" w:rsidRPr="00D54A11" w:rsidTr="00610F6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F23501" w:rsidRPr="00D54A11" w:rsidTr="00610F62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F23501" w:rsidRPr="006B3B9B" w:rsidRDefault="00F23501" w:rsidP="008817F9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회원가입</w:t>
            </w:r>
          </w:p>
        </w:tc>
      </w:tr>
      <w:tr w:rsidR="00F23501" w:rsidRPr="00D54A11" w:rsidTr="008817F9">
        <w:tc>
          <w:tcPr>
            <w:tcW w:w="1514" w:type="dxa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F23501" w:rsidRPr="006B3B9B" w:rsidRDefault="009E5A2C" w:rsidP="008817F9">
            <w:pPr>
              <w:rPr>
                <w:rStyle w:val="ae"/>
                <w:color w:val="000000"/>
              </w:rPr>
            </w:pPr>
            <w:r>
              <w:t xml:space="preserve">To do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사용자에게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시스템이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및</w:t>
            </w:r>
            <w:r w:rsidR="006E5123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아이디와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패스워드가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일치할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다음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넘어간다</w:t>
            </w: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F23501" w:rsidRPr="00D54A11" w:rsidTr="00610F62">
        <w:tc>
          <w:tcPr>
            <w:tcW w:w="1514" w:type="dxa"/>
            <w:vMerge w:val="restart"/>
            <w:shd w:val="clear" w:color="auto" w:fill="CCCCCC"/>
            <w:vAlign w:val="center"/>
          </w:tcPr>
          <w:p w:rsidR="00F23501" w:rsidRPr="00D54A11" w:rsidRDefault="00F23501" w:rsidP="008817F9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F23501" w:rsidRPr="00D54A11" w:rsidTr="00610F62">
        <w:tc>
          <w:tcPr>
            <w:tcW w:w="1514" w:type="dxa"/>
            <w:vMerge/>
            <w:shd w:val="clear" w:color="auto" w:fill="CCCCCC"/>
            <w:vAlign w:val="center"/>
          </w:tcPr>
          <w:p w:rsidR="00F23501" w:rsidRPr="00D54A11" w:rsidRDefault="00F23501" w:rsidP="008817F9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22" w:type="dxa"/>
            <w:shd w:val="clear" w:color="auto" w:fill="auto"/>
          </w:tcPr>
          <w:p w:rsidR="00F23501" w:rsidRPr="006B3B9B" w:rsidRDefault="00F23501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  <w:tc>
          <w:tcPr>
            <w:tcW w:w="5880" w:type="dxa"/>
            <w:shd w:val="clear" w:color="auto" w:fill="auto"/>
          </w:tcPr>
          <w:p w:rsidR="00F23501" w:rsidRPr="006B3B9B" w:rsidRDefault="00F23501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5E1E90" w:rsidRPr="00610F62" w:rsidTr="005E1E90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5E1E90" w:rsidRPr="006B3B9B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5E1E90" w:rsidRPr="006B3B9B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</w:t>
            </w:r>
            <w:r w:rsidR="00C52D0C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1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1079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5E1E90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잘못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정확하지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임을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경고하고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로그인을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허용하지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5E1E90" w:rsidRPr="00610F62" w:rsidTr="005E1E90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5E1E90" w:rsidRPr="00610F62" w:rsidRDefault="005E1E90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5E1E90" w:rsidRDefault="005E1E90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5E1E90" w:rsidRDefault="005E1E90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했으나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분실한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8C598E" w:rsidRPr="00610F62" w:rsidTr="007C565A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8C598E" w:rsidRPr="00610F62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</w:t>
            </w:r>
          </w:p>
        </w:tc>
      </w:tr>
      <w:tr w:rsidR="008C598E" w:rsidRPr="00610F62" w:rsidTr="007C565A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E01 &gt; B02 &gt; B03 &gt; B04</w:t>
            </w:r>
          </w:p>
        </w:tc>
      </w:tr>
      <w:tr w:rsidR="008C598E" w:rsidRPr="00610F62" w:rsidTr="008F337D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E02 &gt; B01 &gt; B02 &gt; B03 &gt; B04</w:t>
            </w:r>
          </w:p>
        </w:tc>
      </w:tr>
      <w:tr w:rsidR="008C598E" w:rsidRPr="00610F62" w:rsidTr="008F337D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8C598E" w:rsidRDefault="008C598E" w:rsidP="008817F9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8C598E" w:rsidRDefault="008C598E" w:rsidP="008817F9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8C598E" w:rsidRDefault="008C598E" w:rsidP="008817F9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E03 &gt; B01 &gt; B02 &gt; B03 &gt; B04</w:t>
            </w:r>
          </w:p>
        </w:tc>
      </w:tr>
    </w:tbl>
    <w:p w:rsidR="007E70C2" w:rsidRDefault="007E70C2" w:rsidP="004221DF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9E5A2C" w:rsidRDefault="009E5A2C" w:rsidP="00DE267A"/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17"/>
          <w:footerReference w:type="even" r:id="rId18"/>
          <w:footerReference w:type="default" r:id="rId19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>C002</w:t>
      </w:r>
      <w:r w:rsidR="00D52CDF">
        <w:t xml:space="preserve"> :</w:t>
      </w:r>
      <w:proofErr w:type="gramEnd"/>
      <w:r>
        <w:t xml:space="preserve"> </w:t>
      </w:r>
      <w:r>
        <w:rPr>
          <w:rFonts w:hint="eastAsia"/>
        </w:rPr>
        <w:t>회원가입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D52CDF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D52CDF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D52CDF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ID/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P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필요한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 address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D52CDF">
        <w:trPr>
          <w:trHeight w:val="69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58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 w:rsidRPr="00610F62"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072A75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ID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6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E-mail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ddress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중복됩니다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재입력을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684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B05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610F62" w:rsidTr="00D52CDF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610F62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N001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</w:t>
            </w:r>
          </w:p>
        </w:tc>
      </w:tr>
      <w:tr w:rsidR="009E5A2C" w:rsidRPr="00610F62" w:rsidTr="00D52CDF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N002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A01</w:t>
            </w:r>
          </w:p>
        </w:tc>
      </w:tr>
      <w:tr w:rsidR="009E5A2C" w:rsidRPr="00610F62" w:rsidTr="00D52CDF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N003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E01 &gt; B02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N004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01 &gt;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 &gt; B03 &gt; E02 &gt; B03 &gt; B04 &gt; B05</w:t>
            </w:r>
          </w:p>
        </w:tc>
      </w:tr>
      <w:tr w:rsidR="009E5A2C" w:rsidRPr="00610F62" w:rsidTr="00D52CDF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9E5A2C" w:rsidRDefault="009E5A2C" w:rsidP="00D52CDF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N005</w:t>
            </w:r>
          </w:p>
        </w:tc>
        <w:tc>
          <w:tcPr>
            <w:tcW w:w="5880" w:type="dxa"/>
            <w:shd w:val="clear" w:color="auto" w:fill="auto"/>
          </w:tcPr>
          <w:p w:rsidR="009E5A2C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 &gt; B02 &gt; B03 &gt; B04 &gt; B05 &gt; E03 &gt; B05</w:t>
            </w:r>
          </w:p>
        </w:tc>
      </w:tr>
    </w:tbl>
    <w:p w:rsidR="009E5A2C" w:rsidRDefault="009E5A2C" w:rsidP="009E5A2C"/>
    <w:p w:rsidR="009E5A2C" w:rsidRDefault="009E5A2C" w:rsidP="009E5A2C">
      <w:pPr>
        <w:widowControl/>
        <w:wordWrap/>
        <w:autoSpaceDE/>
        <w:autoSpaceDN/>
        <w:jc w:val="left"/>
      </w:pPr>
      <w:r>
        <w:br w:type="page"/>
      </w:r>
    </w:p>
    <w:p w:rsidR="00D52CDF" w:rsidRDefault="00D52CDF" w:rsidP="009E5A2C"/>
    <w:p w:rsidR="009E5A2C" w:rsidRDefault="009E5A2C" w:rsidP="00D52CDF">
      <w:pPr>
        <w:ind w:firstLineChars="100" w:firstLine="200"/>
        <w:sectPr w:rsidR="009E5A2C" w:rsidSect="007E70C2">
          <w:headerReference w:type="default" r:id="rId20"/>
          <w:footerReference w:type="even" r:id="rId21"/>
          <w:footerReference w:type="default" r:id="rId22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proofErr w:type="gramStart"/>
      <w:r>
        <w:rPr>
          <w:rFonts w:hint="eastAsia"/>
        </w:rPr>
        <w:t>U</w:t>
      </w:r>
      <w:r>
        <w:t xml:space="preserve">C003 </w:t>
      </w:r>
      <w:r w:rsidR="00D52CDF">
        <w:t>:</w:t>
      </w:r>
      <w:proofErr w:type="gramEnd"/>
      <w:r w:rsidR="00D52CDF">
        <w:t xml:space="preserve"> </w:t>
      </w:r>
      <w:r>
        <w:rPr>
          <w:rFonts w:hint="eastAsia"/>
        </w:rPr>
        <w:t xml:space="preserve">ID/PW </w:t>
      </w:r>
      <w:r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2"/>
        <w:gridCol w:w="5880"/>
      </w:tblGrid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lastRenderedPageBreak/>
              <w:t>설명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t>E-mail</w:t>
            </w:r>
            <w:r>
              <w:rPr>
                <w:rFonts w:hint="eastAsia"/>
              </w:rPr>
              <w:t>계정에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보내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찾는다</w:t>
            </w:r>
            <w:r>
              <w:rPr>
                <w:rFonts w:hint="eastAsia"/>
              </w:rPr>
              <w:t>.</w:t>
            </w:r>
          </w:p>
        </w:tc>
      </w:tr>
      <w:tr w:rsidR="009E5A2C" w:rsidRPr="00D54A11" w:rsidTr="00AF5172">
        <w:trPr>
          <w:trHeight w:val="79"/>
        </w:trPr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tabs>
                <w:tab w:val="left" w:pos="1020"/>
              </w:tabs>
              <w:rPr>
                <w:rStyle w:val="ae"/>
                <w:color w:val="000000"/>
              </w:rPr>
            </w:pPr>
            <w:r w:rsidRPr="006B3B9B">
              <w:rPr>
                <w:rStyle w:val="ae"/>
                <w:rFonts w:hint="eastAsia"/>
                <w:color w:val="000000"/>
              </w:rPr>
              <w:t>사용자</w:t>
            </w:r>
            <w:r>
              <w:rPr>
                <w:rStyle w:val="ae"/>
                <w:color w:val="000000"/>
              </w:rPr>
              <w:tab/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프로그램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실행</w:t>
            </w:r>
          </w:p>
        </w:tc>
      </w:tr>
      <w:tr w:rsidR="009E5A2C" w:rsidRPr="00D54A11" w:rsidTr="00AF5172">
        <w:tc>
          <w:tcPr>
            <w:tcW w:w="1514" w:type="dxa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shd w:val="clear" w:color="auto" w:fill="auto"/>
          </w:tcPr>
          <w:p w:rsidR="009E5A2C" w:rsidRPr="006B3B9B" w:rsidRDefault="009E5A2C" w:rsidP="00D52CDF">
            <w:pPr>
              <w:rPr>
                <w:rStyle w:val="ae"/>
                <w:color w:val="000000"/>
              </w:rPr>
            </w:pPr>
            <w:r>
              <w:rPr>
                <w:rStyle w:val="ae"/>
                <w:rFonts w:hint="eastAsia"/>
                <w:color w:val="000000"/>
              </w:rPr>
              <w:t>로그인</w:t>
            </w:r>
          </w:p>
        </w:tc>
      </w:tr>
      <w:tr w:rsidR="009E5A2C" w:rsidRPr="00D54A11" w:rsidTr="00AF5172">
        <w:tc>
          <w:tcPr>
            <w:tcW w:w="1514" w:type="dxa"/>
            <w:vMerge w:val="restart"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계정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02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회원가입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03</w:t>
            </w:r>
          </w:p>
        </w:tc>
        <w:tc>
          <w:tcPr>
            <w:tcW w:w="5880" w:type="dxa"/>
            <w:shd w:val="clear" w:color="auto" w:fill="auto"/>
          </w:tcPr>
          <w:p w:rsidR="009E5A2C" w:rsidRPr="006B3B9B" w:rsidRDefault="009E5A2C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시스템에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ID/PW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찾기를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요청한다</w:t>
            </w:r>
            <w:r w:rsidR="0009420E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9E5A2C" w:rsidRPr="00D54A11" w:rsidTr="00AF5172">
        <w:tc>
          <w:tcPr>
            <w:tcW w:w="1514" w:type="dxa"/>
            <w:vMerge/>
            <w:shd w:val="clear" w:color="auto" w:fill="CCCCCC"/>
            <w:vAlign w:val="center"/>
          </w:tcPr>
          <w:p w:rsidR="009E5A2C" w:rsidRPr="00D54A11" w:rsidRDefault="009E5A2C" w:rsidP="00D52CDF">
            <w:pPr>
              <w:pStyle w:val="af"/>
            </w:pPr>
          </w:p>
        </w:tc>
        <w:tc>
          <w:tcPr>
            <w:tcW w:w="922" w:type="dxa"/>
            <w:shd w:val="clear" w:color="auto" w:fill="auto"/>
          </w:tcPr>
          <w:p w:rsidR="009E5A2C" w:rsidRPr="006B3B9B" w:rsidRDefault="009E5A2C" w:rsidP="00D52CDF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6B3B9B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</w:t>
            </w:r>
            <w:r w:rsidRPr="006B3B9B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04</w:t>
            </w:r>
          </w:p>
        </w:tc>
        <w:tc>
          <w:tcPr>
            <w:tcW w:w="5880" w:type="dxa"/>
            <w:shd w:val="clear" w:color="auto" w:fill="auto"/>
          </w:tcPr>
          <w:p w:rsidR="00AF5172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DB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저장되어있는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</w:p>
          <w:p w:rsidR="009E5A2C" w:rsidRPr="006B3B9B" w:rsidRDefault="0009420E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확인하고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전송한다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D54A11" w:rsidTr="00AF5172">
        <w:trPr>
          <w:trHeight w:val="566"/>
        </w:trPr>
        <w:tc>
          <w:tcPr>
            <w:tcW w:w="1514" w:type="dxa"/>
            <w:shd w:val="clear" w:color="auto" w:fill="CCCCCC"/>
            <w:vAlign w:val="center"/>
          </w:tcPr>
          <w:p w:rsidR="00AF5172" w:rsidRPr="00D54A11" w:rsidRDefault="00AF5172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22" w:type="dxa"/>
            <w:shd w:val="clear" w:color="auto" w:fill="auto"/>
          </w:tcPr>
          <w:p w:rsidR="00AF5172" w:rsidRPr="006B3B9B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Pr="006B3B9B" w:rsidRDefault="00AF5172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사용자가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ID/PW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찾기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누르면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초기화면으로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예외 흐름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B03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있을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양식을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모두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완성해주십시오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빈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60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E02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기본흐름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B04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에서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없다면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일치하는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없습니다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다시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주십시오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메시지를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출력하고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E-mail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입력을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요구한다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AF5172" w:rsidRPr="00610F62" w:rsidTr="00AF5172">
        <w:trPr>
          <w:trHeight w:val="325"/>
        </w:trPr>
        <w:tc>
          <w:tcPr>
            <w:tcW w:w="1514" w:type="dxa"/>
            <w:vMerge w:val="restart"/>
            <w:shd w:val="clear" w:color="auto" w:fill="CCCCCC"/>
            <w:vAlign w:val="center"/>
          </w:tcPr>
          <w:p w:rsidR="00AF5172" w:rsidRPr="00610F6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시나리오</w:t>
            </w: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SN001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B02&gt;B03&gt;B04</w:t>
            </w:r>
          </w:p>
        </w:tc>
      </w:tr>
      <w:tr w:rsidR="00AF5172" w:rsidRPr="00610F62" w:rsidTr="00AF5172">
        <w:trPr>
          <w:trHeight w:val="34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SN002</w:t>
            </w:r>
          </w:p>
        </w:tc>
        <w:tc>
          <w:tcPr>
            <w:tcW w:w="5880" w:type="dxa"/>
            <w:shd w:val="clear" w:color="auto" w:fill="auto"/>
          </w:tcPr>
          <w:p w:rsidR="00AF5172" w:rsidRDefault="00D52CDF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B01&gt;A01</w:t>
            </w:r>
          </w:p>
        </w:tc>
      </w:tr>
      <w:tr w:rsidR="00AF5172" w:rsidRPr="00610F62" w:rsidTr="00AF5172">
        <w:trPr>
          <w:trHeight w:val="359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SN003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B01&gt;B02&gt;B03&gt;E01&gt;B03&gt;B04</w:t>
            </w:r>
          </w:p>
        </w:tc>
      </w:tr>
      <w:tr w:rsidR="00AF5172" w:rsidRPr="00610F62" w:rsidTr="00AF5172">
        <w:trPr>
          <w:trHeight w:val="382"/>
        </w:trPr>
        <w:tc>
          <w:tcPr>
            <w:tcW w:w="1514" w:type="dxa"/>
            <w:vMerge/>
            <w:shd w:val="clear" w:color="auto" w:fill="CCCCCC"/>
            <w:vAlign w:val="center"/>
          </w:tcPr>
          <w:p w:rsidR="00AF5172" w:rsidRDefault="00AF5172" w:rsidP="00AF5172">
            <w:pPr>
              <w:jc w:val="center"/>
              <w:rPr>
                <w:rFonts w:ascii="돋움" w:eastAsia="돋움" w:hAnsi="돋움"/>
                <w:b/>
              </w:rPr>
            </w:pPr>
          </w:p>
        </w:tc>
        <w:tc>
          <w:tcPr>
            <w:tcW w:w="922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SN004</w:t>
            </w:r>
          </w:p>
        </w:tc>
        <w:tc>
          <w:tcPr>
            <w:tcW w:w="5880" w:type="dxa"/>
            <w:shd w:val="clear" w:color="auto" w:fill="auto"/>
          </w:tcPr>
          <w:p w:rsidR="00AF5172" w:rsidRDefault="00AF5172" w:rsidP="00AF5172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B01&gt;B02&gt;B03&gt;B04&gt;E02&gt;B03&gt;B04</w:t>
            </w:r>
          </w:p>
        </w:tc>
      </w:tr>
    </w:tbl>
    <w:p w:rsidR="009E5A2C" w:rsidRDefault="009E5A2C" w:rsidP="009E5A2C"/>
    <w:p w:rsidR="00D52CDF" w:rsidRDefault="00D52CDF" w:rsidP="00D52CDF">
      <w:pPr>
        <w:widowControl/>
        <w:tabs>
          <w:tab w:val="left" w:pos="3540"/>
        </w:tabs>
        <w:wordWrap/>
        <w:autoSpaceDE/>
        <w:autoSpaceDN/>
        <w:jc w:val="left"/>
      </w:pPr>
      <w:r>
        <w:tab/>
      </w:r>
    </w:p>
    <w:p w:rsidR="009E5A2C" w:rsidRDefault="009E5A2C" w:rsidP="00D52CDF">
      <w:pPr>
        <w:widowControl/>
        <w:tabs>
          <w:tab w:val="left" w:pos="3540"/>
        </w:tabs>
        <w:wordWrap/>
        <w:autoSpaceDE/>
        <w:autoSpaceDN/>
        <w:jc w:val="left"/>
      </w:pPr>
      <w:r w:rsidRPr="00D52CDF">
        <w:br w:type="page"/>
      </w:r>
      <w:r w:rsidR="00D52CDF">
        <w:lastRenderedPageBreak/>
        <w:tab/>
      </w:r>
    </w:p>
    <w:p w:rsidR="00DE267A" w:rsidRDefault="00DE267A" w:rsidP="004221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C004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34699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34699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수강과목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C005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수강과목 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수강과목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강의 요일/</w:t>
            </w:r>
            <w:proofErr w:type="gramStart"/>
            <w:r w:rsidRPr="00EC57CD">
              <w:rPr>
                <w:rFonts w:ascii="맑은 고딕" w:eastAsia="맑은 고딕" w:hAnsi="맑은 고딕" w:hint="eastAsia"/>
              </w:rPr>
              <w:t xml:space="preserve">시간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,수강</w:t>
            </w:r>
            <w:proofErr w:type="gramEnd"/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 년도/학기,강의실을 추가한다.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Fonts w:ascii="맑은 고딕" w:hAnsi="맑은 고딕" w:hint="eastAsia"/>
              </w:rPr>
              <w:t>시스템은 과목 탭에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EC57CD">
              <w:rPr>
                <w:rFonts w:ascii="맑은 고딕" w:eastAsia="맑은 고딕" w:hAnsi="맑은 고딕"/>
                <w:b w:val="0"/>
              </w:rPr>
              <w:t>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수강하는 과목의 시간이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EC57CD">
              <w:rPr>
                <w:rFonts w:ascii="맑은 고딕" w:eastAsia="맑은 고딕" w:hAnsi="맑은 고딕"/>
                <w:b w:val="0"/>
              </w:rPr>
              <w:t>B04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C006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시스템은 수강과목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사용자는 과목명, 담당교수,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요일</w:t>
            </w:r>
            <w:r>
              <w:rPr>
                <w:rFonts w:ascii="맑은 고딕" w:eastAsia="맑은 고딕" w:hAnsi="맑은 고딕" w:hint="eastAsia"/>
                <w:b w:val="0"/>
              </w:rPr>
              <w:t>/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시간,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수강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년도/학기,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강의실</w:t>
            </w:r>
            <w:r>
              <w:rPr>
                <w:rFonts w:ascii="맑은 고딕" w:eastAsia="맑은 고딕" w:hAnsi="맑은 고딕" w:hint="eastAsia"/>
                <w:b w:val="0"/>
              </w:rPr>
              <w:t>의 내용을 변경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변경 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Fonts w:ascii="맑은 고딕" w:hAnsi="맑은 고딕" w:hint="eastAsia"/>
              </w:rPr>
              <w:t>시스템은 과목</w:t>
            </w:r>
            <w:r>
              <w:rPr>
                <w:rFonts w:ascii="맑은 고딕" w:hAnsi="맑은 고딕" w:hint="eastAsia"/>
              </w:rPr>
              <w:t xml:space="preserve"> </w:t>
            </w:r>
            <w:r w:rsidRPr="004168E0">
              <w:rPr>
                <w:rFonts w:ascii="맑은 고딕" w:hAnsi="맑은 고딕" w:hint="eastAsia"/>
              </w:rPr>
              <w:t xml:space="preserve">탭에 </w:t>
            </w:r>
            <w:r>
              <w:rPr>
                <w:rFonts w:ascii="맑은 고딕" w:hAnsi="맑은 고딕" w:hint="eastAsia"/>
              </w:rPr>
              <w:t>변경 사항을 반영</w:t>
            </w:r>
            <w:r w:rsidRPr="004168E0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4168E0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4168E0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4168E0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과목명이 겹치면 중복된 과목임을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기본흐름 B0</w:t>
            </w:r>
            <w:r w:rsidRPr="004168E0">
              <w:rPr>
                <w:rFonts w:ascii="맑은 고딕" w:eastAsia="맑은 고딕" w:hAnsi="맑은 고딕"/>
                <w:b w:val="0"/>
              </w:rPr>
              <w:t>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에서 수강하는 과목의 </w:t>
            </w:r>
            <w:r>
              <w:rPr>
                <w:rFonts w:ascii="맑은 고딕" w:eastAsia="맑은 고딕" w:hAnsi="맑은 고딕" w:hint="eastAsia"/>
                <w:b w:val="0"/>
              </w:rPr>
              <w:t>시간이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 겹치면 중복된 시간임을 알린다.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>E03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4168E0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4168E0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4168E0">
              <w:rPr>
                <w:rFonts w:ascii="맑은 고딕" w:eastAsia="맑은 고딕" w:hAnsi="맑은 고딕"/>
                <w:b w:val="0"/>
              </w:rPr>
              <w:t>B04</w:t>
            </w:r>
            <w:r w:rsidRPr="004168E0">
              <w:rPr>
                <w:rFonts w:ascii="맑은 고딕" w:eastAsia="맑은 고딕" w:hAnsi="맑은 고딕" w:hint="eastAsia"/>
                <w:b w:val="0"/>
              </w:rPr>
              <w:t>에서 빈 칸이 있으면 재입력 요구</w:t>
            </w:r>
            <w:r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4168E0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N005</w:t>
            </w:r>
          </w:p>
        </w:tc>
        <w:tc>
          <w:tcPr>
            <w:tcW w:w="6042" w:type="dxa"/>
            <w:vAlign w:val="center"/>
          </w:tcPr>
          <w:p w:rsidR="00D52CDF" w:rsidRPr="004168E0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4168E0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4168E0">
              <w:rPr>
                <w:rStyle w:val="ae"/>
                <w:rFonts w:ascii="맑은 고딕" w:hAnsi="맑은 고딕"/>
                <w:color w:val="auto"/>
              </w:rPr>
              <w:t>01 &gt; B02 &gt; B03 &gt; B04 &gt; E03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C007 :</w:t>
      </w:r>
      <w:proofErr w:type="gramEnd"/>
      <w:r>
        <w:t xml:space="preserve"> </w:t>
      </w:r>
      <w:r>
        <w:rPr>
          <w:rFonts w:hint="eastAsia"/>
        </w:rPr>
        <w:t>수강</w:t>
      </w:r>
      <w:r>
        <w:rPr>
          <w:rFonts w:hint="eastAsia"/>
        </w:rPr>
        <w:t xml:space="preserve"> </w:t>
      </w:r>
      <w:r>
        <w:rPr>
          <w:rFonts w:hint="eastAsia"/>
        </w:rPr>
        <w:t>과목을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r w:rsidRPr="00A9561C">
              <w:rPr>
                <w:rFonts w:hint="eastAsia"/>
              </w:rPr>
              <w:t>사용자가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과목과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하위에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등록된</w:t>
            </w:r>
            <w:r w:rsidRPr="00A9561C">
              <w:rPr>
                <w:rFonts w:hint="eastAsia"/>
              </w:rPr>
              <w:t xml:space="preserve"> </w:t>
            </w:r>
            <w:r w:rsidRPr="00A9561C">
              <w:t>To do list</w:t>
            </w:r>
            <w:r w:rsidRPr="00A9561C">
              <w:rPr>
                <w:rFonts w:hint="eastAsia"/>
              </w:rPr>
              <w:t>를</w:t>
            </w:r>
            <w:r w:rsidRPr="00A9561C">
              <w:rPr>
                <w:rFonts w:hint="eastAsia"/>
              </w:rPr>
              <w:t xml:space="preserve"> </w:t>
            </w:r>
            <w:r w:rsidRPr="00A9561C">
              <w:rPr>
                <w:rFonts w:hint="eastAsia"/>
              </w:rPr>
              <w:t>삭제한다</w:t>
            </w:r>
            <w:r w:rsidRPr="00A9561C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수강과목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수강 과목의 변경/삭제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시스템은 수강과목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삭제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A9561C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Fonts w:ascii="맑은 고딕" w:hAnsi="맑은 고딕" w:hint="eastAsia"/>
              </w:rPr>
              <w:t>시스템은 과목 탭에 삭제를 반영한다,</w:t>
            </w:r>
            <w:r w:rsidRPr="00A9561C">
              <w:rPr>
                <w:rFonts w:ascii="맑은 고딕" w:hAnsi="맑은 고딕"/>
              </w:rPr>
              <w:t xml:space="preserve"> </w:t>
            </w:r>
            <w:r w:rsidRPr="00A9561C">
              <w:rPr>
                <w:rFonts w:ascii="맑은 고딕" w:hAnsi="맑은 고딕" w:hint="eastAsia"/>
              </w:rPr>
              <w:t xml:space="preserve">해당 과목의 </w:t>
            </w:r>
            <w:r w:rsidRPr="00A9561C">
              <w:rPr>
                <w:rFonts w:ascii="맑은 고딕" w:hAnsi="맑은 고딕"/>
              </w:rPr>
              <w:t>To do list</w:t>
            </w:r>
            <w:r w:rsidRPr="00A9561C">
              <w:rPr>
                <w:rFonts w:ascii="맑은 고딕" w:hAnsi="맑은 고딕" w:hint="eastAsia"/>
              </w:rPr>
              <w:t>를 삭제한다.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A9561C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A9561C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A9561C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A9561C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A02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A9561C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</w:t>
            </w:r>
            <w:r>
              <w:rPr>
                <w:rStyle w:val="ae"/>
                <w:rFonts w:ascii="맑은 고딕" w:hAnsi="맑은 고딕"/>
                <w:color w:val="auto"/>
              </w:rPr>
              <w:t>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A9561C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A9561C">
              <w:rPr>
                <w:rStyle w:val="ae"/>
                <w:rFonts w:ascii="맑은 고딕" w:hAnsi="맑은 고딕"/>
                <w:color w:val="auto"/>
              </w:rPr>
              <w:t xml:space="preserve">01 &gt; B02 &gt; B03 &gt; B04 </w:t>
            </w:r>
            <w:r>
              <w:rPr>
                <w:rStyle w:val="ae"/>
                <w:rFonts w:ascii="맑은 고딕" w:hAnsi="맑은 고딕"/>
                <w:color w:val="auto"/>
              </w:rPr>
              <w:t>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A9561C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A9561C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>
      <w:pPr>
        <w:sectPr w:rsidR="00D52CDF" w:rsidSect="00D52CDF">
          <w:headerReference w:type="default" r:id="rId23"/>
          <w:footerReference w:type="even" r:id="rId24"/>
          <w:footerReference w:type="default" r:id="rId25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pPr>
        <w:sectPr w:rsidR="00D52CD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D52CDF" w:rsidRDefault="00D52CDF" w:rsidP="00D52CDF">
      <w:r>
        <w:lastRenderedPageBreak/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C008 :</w:t>
      </w:r>
      <w:proofErr w:type="gramEnd"/>
      <w:r>
        <w:t xml:space="preserve"> To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BA2195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T</w:t>
            </w:r>
            <w:r>
              <w:t>o do list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</w:t>
            </w:r>
            <w:proofErr w:type="spellStart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로그인이</w:t>
            </w:r>
            <w:proofErr w:type="spellEnd"/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 xml:space="preserve"> 되면 T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 xml:space="preserve">o do list 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화면을 출력한다.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34699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34699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기본흐름 B</w:t>
            </w:r>
            <w:r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로그아웃 버튼을 누르면 로그인 화면으로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34699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34699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34699A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>
              <w:rPr>
                <w:rStyle w:val="ae"/>
                <w:rFonts w:ascii="맑은 고딕" w:hAnsi="맑은 고딕" w:hint="eastAsia"/>
                <w:color w:val="auto"/>
              </w:rPr>
              <w:t>A</w:t>
            </w:r>
            <w:r>
              <w:rPr>
                <w:rStyle w:val="ae"/>
                <w:rFonts w:ascii="맑은 고딕" w:hAnsi="맑은 고딕"/>
                <w:color w:val="auto"/>
              </w:rPr>
              <w:t>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34699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34699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C009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 w:rsidRPr="00C3032E">
              <w:rPr>
                <w:rFonts w:hint="eastAsia"/>
              </w:rPr>
              <w:t>사용자가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과목을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선택하여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항목명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마감기한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실제마감일</w:t>
            </w:r>
            <w:r w:rsidRPr="00C3032E">
              <w:rPr>
                <w:rFonts w:hint="eastAsia"/>
              </w:rPr>
              <w:t>,</w:t>
            </w:r>
            <w:r w:rsidRPr="00C3032E">
              <w:t xml:space="preserve"> </w:t>
            </w:r>
            <w:r w:rsidRPr="00C3032E">
              <w:rPr>
                <w:rFonts w:hint="eastAsia"/>
              </w:rPr>
              <w:t>완료여부를</w:t>
            </w:r>
            <w:r w:rsidRPr="00C3032E">
              <w:rPr>
                <w:rFonts w:hint="eastAsia"/>
              </w:rPr>
              <w:t xml:space="preserve"> </w:t>
            </w:r>
            <w:r w:rsidRPr="00C3032E">
              <w:rPr>
                <w:rFonts w:hint="eastAsia"/>
              </w:rPr>
              <w:t>등록한다</w:t>
            </w:r>
            <w:r w:rsidRPr="00C3032E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항목등록하기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 등록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EC57CD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완료여부를 입력한다.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등록버튼을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>에 추가한다.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C010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마감기한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실제마감일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완료여부를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C3032E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변경/삭제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항목 </w:t>
            </w:r>
            <w:r>
              <w:rPr>
                <w:rFonts w:ascii="맑은 고딕" w:eastAsia="맑은 고딕" w:hAnsi="맑은 고딕" w:hint="eastAsia"/>
                <w:b w:val="0"/>
              </w:rPr>
              <w:t>변경/삭제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사용자는 과목선택,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항목명,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마감기한,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실제마감일,</w:t>
            </w:r>
            <w:r w:rsidRPr="00C3032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완료여부를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사용자는 </w:t>
            </w:r>
            <w:r>
              <w:rPr>
                <w:rFonts w:ascii="맑은 고딕" w:eastAsia="맑은 고딕" w:hAnsi="맑은 고딕" w:hint="eastAsia"/>
                <w:b w:val="0"/>
              </w:rPr>
              <w:t>변경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Fonts w:ascii="맑은 고딕" w:hAnsi="맑은 고딕" w:hint="eastAsia"/>
              </w:rPr>
              <w:t xml:space="preserve">시스템은 </w:t>
            </w:r>
            <w:r w:rsidRPr="00C3032E">
              <w:rPr>
                <w:rFonts w:ascii="맑은 고딕" w:hAnsi="맑은 고딕"/>
              </w:rPr>
              <w:t>To do list</w:t>
            </w:r>
            <w:r w:rsidRPr="00C3032E">
              <w:rPr>
                <w:rFonts w:ascii="맑은 고딕" w:hAnsi="맑은 고딕" w:hint="eastAsia"/>
              </w:rPr>
              <w:t xml:space="preserve">에 </w:t>
            </w:r>
            <w:r>
              <w:rPr>
                <w:rFonts w:ascii="맑은 고딕" w:hAnsi="맑은 고딕" w:hint="eastAsia"/>
              </w:rPr>
              <w:t>변경사항을 반영</w:t>
            </w:r>
            <w:r w:rsidRPr="00C3032E">
              <w:rPr>
                <w:rFonts w:ascii="맑은 고딕" w:hAnsi="맑은 고딕" w:hint="eastAsia"/>
              </w:rPr>
              <w:t>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C3032E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 xml:space="preserve">기본흐름 </w:t>
            </w:r>
            <w:r w:rsidRPr="00C3032E">
              <w:rPr>
                <w:rFonts w:ascii="맑은 고딕" w:eastAsia="맑은 고딕" w:hAnsi="맑은 고딕"/>
                <w:b w:val="0"/>
              </w:rPr>
              <w:t>B04</w:t>
            </w:r>
            <w:r w:rsidRPr="00C3032E">
              <w:rPr>
                <w:rFonts w:ascii="맑은 고딕" w:eastAsia="맑은 고딕" w:hAnsi="맑은 고딕" w:hint="eastAsia"/>
                <w:b w:val="0"/>
              </w:rPr>
              <w:t>에서 빈 칸이 있으면 재입력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Fonts w:ascii="맑은 고딕" w:eastAsia="맑은 고딕" w:hAnsi="맑은 고딕" w:hint="eastAsia"/>
                <w:b w:val="0"/>
              </w:rPr>
              <w:t>E02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C3032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C3032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마감기한보다 실제 마감일이 더 빠른 경우 재입력을 요구한다.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C3032E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E01 &gt; B03 &gt; B04 &gt; B05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C3032E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N004</w:t>
            </w:r>
          </w:p>
        </w:tc>
        <w:tc>
          <w:tcPr>
            <w:tcW w:w="6042" w:type="dxa"/>
            <w:vAlign w:val="center"/>
          </w:tcPr>
          <w:p w:rsidR="00D52CDF" w:rsidRPr="00C3032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C3032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C3032E">
              <w:rPr>
                <w:rStyle w:val="ae"/>
                <w:rFonts w:ascii="맑은 고딕" w:hAnsi="맑은 고딕"/>
                <w:color w:val="auto"/>
              </w:rPr>
              <w:t>01 &gt; B02 &gt; B03 &gt; B04 &gt; E02 &gt; B03 &gt; B04 &gt; B05</w:t>
            </w: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C011 :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r w:rsidRPr="00FE02FA">
              <w:rPr>
                <w:rFonts w:hint="eastAsia"/>
              </w:rPr>
              <w:t>사용자가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등록한</w:t>
            </w:r>
            <w:r w:rsidRPr="00FE02FA">
              <w:rPr>
                <w:rFonts w:hint="eastAsia"/>
              </w:rPr>
              <w:t xml:space="preserve"> </w:t>
            </w:r>
            <w:r w:rsidRPr="00FE02FA">
              <w:t>To do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항목을</w:t>
            </w:r>
            <w:r w:rsidRPr="00FE02FA">
              <w:rPr>
                <w:rFonts w:hint="eastAsia"/>
              </w:rPr>
              <w:t xml:space="preserve"> </w:t>
            </w:r>
            <w:r w:rsidRPr="00FE02FA">
              <w:rPr>
                <w:rFonts w:hint="eastAsia"/>
              </w:rPr>
              <w:t>삭제한다</w:t>
            </w:r>
            <w:r w:rsidRPr="00FE02FA"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사용자는 T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o do 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항목변경/삭제하기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E02FA">
              <w:rPr>
                <w:rFonts w:ascii="맑은 고딕" w:eastAsia="맑은 고딕" w:hAnsi="맑은 고딕"/>
                <w:b w:val="0"/>
              </w:rPr>
              <w:t xml:space="preserve">o do </w:t>
            </w:r>
            <w:r w:rsidRPr="00FE02FA">
              <w:rPr>
                <w:rFonts w:ascii="맑은 고딕" w:eastAsia="맑은 고딕" w:hAnsi="맑은 고딕" w:hint="eastAsia"/>
                <w:b w:val="0"/>
              </w:rPr>
              <w:t>항목 변경/삭제 화면을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삭제버튼을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04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시스템은 삭제여부를 재 확인하는 알림 창을 띄운다.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05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  <w:r w:rsidRPr="00FE02FA">
              <w:rPr>
                <w:rFonts w:ascii="맑은 고딕" w:eastAsia="맑은 고딕" w:hAnsi="맑은 고딕" w:hint="eastAsia"/>
                <w:b w:val="0"/>
              </w:rPr>
              <w:t>사용자는 확인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06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Fonts w:ascii="맑은 고딕" w:hAnsi="맑은 고딕" w:hint="eastAsia"/>
              </w:rPr>
              <w:t xml:space="preserve">시스템은 </w:t>
            </w:r>
            <w:r w:rsidRPr="00FE02FA">
              <w:rPr>
                <w:rFonts w:ascii="맑은 고딕" w:hAnsi="맑은 고딕"/>
              </w:rPr>
              <w:t>To do list</w:t>
            </w:r>
            <w:r w:rsidRPr="00FE02FA">
              <w:rPr>
                <w:rFonts w:ascii="맑은 고딕" w:hAnsi="맑은 고딕" w:hint="eastAsia"/>
              </w:rPr>
              <w:t>에 삭제를 반영한다.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E02FA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사용자가 취소버튼을 누르면 초기화면으로 되돌아간다.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 xml:space="preserve">기본흐름 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B04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에서 사용자가 취소버튼을 누르면 알림 창을 끄고,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 xml:space="preserve"> 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기존의 B</w:t>
            </w:r>
            <w:r w:rsidRPr="00FE02FA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  <w:r w:rsidRPr="00FE02FA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으로 돌아간다.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E02FA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B05 &gt; B06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N003</w:t>
            </w: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>01 &gt; B02 &gt; B03 &gt; B04 &gt; A02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E02FA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C012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과목명으로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</w:t>
            </w:r>
            <w:r>
              <w:rPr>
                <w:rFonts w:hint="eastAsia"/>
              </w:rPr>
              <w:t xml:space="preserve"> </w:t>
            </w:r>
            <w:r>
              <w:t xml:space="preserve">To do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의 과목명을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EC57CD">
              <w:rPr>
                <w:rFonts w:ascii="맑은 고딕" w:eastAsia="맑은 고딕" w:hAnsi="맑은 고딕"/>
                <w:b w:val="0"/>
              </w:rPr>
              <w:t>o do list</w:t>
            </w:r>
            <w:r w:rsidRPr="00EC57CD">
              <w:rPr>
                <w:rFonts w:ascii="맑은 고딕" w:eastAsia="맑은 고딕" w:hAnsi="맑은 고딕" w:hint="eastAsia"/>
                <w:b w:val="0"/>
              </w:rPr>
              <w:t>를 과목명을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에서 과목명을 한번 더 클릭하면 시스템은 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EC57CD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EC57CD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EC57CD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EC57CD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C013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완료여부로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 xml:space="preserve">To do </w:t>
            </w:r>
            <w:r w:rsidRPr="00ED0568"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완료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여부</w:t>
            </w:r>
            <w:r w:rsidRPr="00ED0568">
              <w:rPr>
                <w:rStyle w:val="ae"/>
                <w:rFonts w:hint="eastAsia"/>
              </w:rPr>
              <w:t>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완료 </w:t>
            </w:r>
            <w:r>
              <w:rPr>
                <w:rStyle w:val="ae"/>
                <w:rFonts w:ascii="맑은 고딕" w:eastAsia="맑은 고딕" w:hAnsi="맑은 고딕" w:hint="eastAsia"/>
                <w:szCs w:val="24"/>
              </w:rPr>
              <w:t>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>완료 여부를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 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hint="eastAsia"/>
                <w:color w:val="auto"/>
                <w:szCs w:val="24"/>
              </w:rPr>
              <w:t>완료 여부를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/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C014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마감기한으로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마감기한에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마감기한을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 xml:space="preserve">를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마감기한을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마감기한을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C015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실제 마감일로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실제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마감일에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실제 마감일을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실제 마감일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실제 마감일을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C016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중요도로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 w:rsidRPr="00ED0568"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중요도에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중요도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중요도를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C017 :</w:t>
      </w:r>
      <w:proofErr w:type="gramEnd"/>
      <w:r>
        <w:t xml:space="preserve"> </w:t>
      </w:r>
      <w:r>
        <w:rPr>
          <w:rFonts w:ascii="돋움" w:eastAsia="돋움" w:hAnsi="돋움" w:hint="eastAsia"/>
        </w:rPr>
        <w:t>T</w:t>
      </w:r>
      <w:r>
        <w:rPr>
          <w:rFonts w:ascii="돋움" w:eastAsia="돋움" w:hAnsi="돋움"/>
        </w:rPr>
        <w:t xml:space="preserve">o do </w:t>
      </w:r>
      <w:r>
        <w:rPr>
          <w:rFonts w:ascii="돋움" w:eastAsia="돋움" w:hAnsi="돋움" w:hint="eastAsia"/>
        </w:rPr>
        <w:t>항목을 항목명으로 정렬한다.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 w:rsidRPr="00ED0568">
              <w:rPr>
                <w:rStyle w:val="ae"/>
                <w:rFonts w:hint="eastAsia"/>
              </w:rPr>
              <w:t>사용자는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등록된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</w:rPr>
              <w:t>To do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항목을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항목명에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따라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정렬할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수</w:t>
            </w:r>
            <w:r w:rsidRPr="00ED0568">
              <w:rPr>
                <w:rStyle w:val="ae"/>
                <w:rFonts w:hint="eastAsia"/>
              </w:rPr>
              <w:t xml:space="preserve"> </w:t>
            </w:r>
            <w:r w:rsidRPr="00ED0568">
              <w:rPr>
                <w:rStyle w:val="ae"/>
                <w:rFonts w:hint="eastAsia"/>
              </w:rPr>
              <w:t>있다</w:t>
            </w:r>
            <w:r w:rsidRPr="00ED0568">
              <w:rPr>
                <w:rStyle w:val="ae"/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 w:rsidRPr="00FE02FA">
              <w:rPr>
                <w:rStyle w:val="ae"/>
                <w:rFonts w:ascii="맑은 고딕" w:hAnsi="맑은 고딕"/>
                <w:color w:val="auto"/>
              </w:rPr>
              <w:t xml:space="preserve">o do </w:t>
            </w:r>
            <w:r w:rsidRPr="00FE02FA">
              <w:rPr>
                <w:rStyle w:val="ae"/>
                <w:rFonts w:ascii="맑은 고딕" w:hAnsi="맑은 고딕" w:hint="eastAsia"/>
                <w:color w:val="auto"/>
              </w:rPr>
              <w:t>항목 확인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list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의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클릭한다.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B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Fonts w:ascii="맑은 고딕" w:eastAsia="맑은 고딕" w:hAnsi="맑은 고딕" w:hint="eastAsia"/>
                <w:b w:val="0"/>
              </w:rPr>
              <w:t>시스템은 T</w:t>
            </w:r>
            <w:r w:rsidRPr="00F17935">
              <w:rPr>
                <w:rFonts w:ascii="맑은 고딕" w:eastAsia="맑은 고딕" w:hAnsi="맑은 고딕"/>
                <w:b w:val="0"/>
              </w:rPr>
              <w:t>o do list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를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항목명 </w:t>
            </w:r>
            <w:r w:rsidRPr="00F17935">
              <w:rPr>
                <w:rFonts w:ascii="맑은 고딕" w:eastAsia="맑은 고딕" w:hAnsi="맑은 고딕" w:hint="eastAsia"/>
                <w:b w:val="0"/>
              </w:rPr>
              <w:t>오름차순 혹은 내림차순으로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기본흐름 </w:t>
            </w:r>
            <w:r w:rsidRPr="00F17935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B02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에서 </w:t>
            </w:r>
            <w:r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항목명을 </w:t>
            </w:r>
            <w:r w:rsidRPr="00F17935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한번 더 클릭하면 시스템은 B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  <w:szCs w:val="24"/>
              </w:rPr>
              <w:t>02</w:t>
            </w: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  <w:szCs w:val="24"/>
              </w:rPr>
              <w:t>의 역순으로 정렬한다.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01 &gt; B02 &gt; A01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50" w:firstLine="100"/>
      </w:pPr>
      <w:r>
        <w:br w:type="page"/>
      </w:r>
    </w:p>
    <w:p w:rsidR="00D52CDF" w:rsidRDefault="00D52CDF" w:rsidP="00D52CDF">
      <w:pPr>
        <w:ind w:firstLineChars="50" w:firstLine="1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C018 :</w:t>
      </w:r>
      <w:proofErr w:type="gramEnd"/>
      <w:r>
        <w:t xml:space="preserve"> </w:t>
      </w:r>
      <w:r>
        <w:rPr>
          <w:rFonts w:hint="eastAsia"/>
        </w:rPr>
        <w:t>테마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테마를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로그인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초기화면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초기화면에 접속한다.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사용자는 테마변경 버튼을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원하는 색을 누른다.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시스템은 사용자가 누른 색으로 배경색을 바꾼다.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jc w:val="both"/>
              <w:rPr>
                <w:rFonts w:ascii="맑은 고딕" w:eastAsia="맑은 고딕" w:hAnsi="맑은 고딕"/>
                <w:b w:val="0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 xml:space="preserve">기본흐름 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B02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에서 취소 버튼을 다시 누를 경우 동작을 취소한다.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 &gt; B03 &gt; B04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N002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01 &gt; </w:t>
            </w: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 xml:space="preserve">02 &gt; A01 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pPr>
        <w:ind w:firstLineChars="100" w:firstLine="200"/>
      </w:pPr>
      <w:r>
        <w:br w:type="page"/>
      </w:r>
    </w:p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proofErr w:type="gramStart"/>
      <w:r>
        <w:rPr>
          <w:rFonts w:hint="eastAsia"/>
        </w:rPr>
        <w:t>U</w:t>
      </w:r>
      <w:r>
        <w:t>C019 :</w:t>
      </w:r>
      <w:proofErr w:type="gramEnd"/>
      <w: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등록할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hint="eastAsia"/>
                <w:color w:val="000000"/>
              </w:rPr>
              <w:t>사용자는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일의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중요도를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별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개수</w:t>
            </w:r>
            <w:r>
              <w:rPr>
                <w:rStyle w:val="ae"/>
                <w:rFonts w:hint="eastAsia"/>
                <w:color w:val="000000"/>
              </w:rPr>
              <w:t>(</w:t>
            </w:r>
            <w:r>
              <w:rPr>
                <w:rStyle w:val="ae"/>
                <w:color w:val="000000"/>
              </w:rPr>
              <w:t>1~5</w:t>
            </w:r>
            <w:r>
              <w:rPr>
                <w:rStyle w:val="ae"/>
                <w:rFonts w:hint="eastAsia"/>
                <w:color w:val="000000"/>
              </w:rPr>
              <w:t>개</w:t>
            </w:r>
            <w:r>
              <w:rPr>
                <w:rStyle w:val="ae"/>
                <w:color w:val="000000"/>
              </w:rPr>
              <w:t>)</w:t>
            </w:r>
            <w:r>
              <w:rPr>
                <w:rStyle w:val="ae"/>
                <w:rFonts w:hint="eastAsia"/>
                <w:color w:val="000000"/>
              </w:rPr>
              <w:t>로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선택한다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94786E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94786E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시스템은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별의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개수를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F17935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A</w:t>
            </w:r>
            <w:r w:rsidRPr="00F17935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E</w:t>
            </w:r>
            <w:r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  <w:vAlign w:val="center"/>
          </w:tcPr>
          <w:p w:rsidR="00D52CDF" w:rsidRPr="00F17935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Default="00D52CDF" w:rsidP="00D52CDF"/>
    <w:p w:rsidR="00D52CDF" w:rsidRDefault="00D52CDF" w:rsidP="00D52CDF">
      <w:r>
        <w:br w:type="page"/>
      </w:r>
    </w:p>
    <w:p w:rsidR="00D52CDF" w:rsidRDefault="00D52CDF" w:rsidP="00D52CDF"/>
    <w:p w:rsidR="00D52CDF" w:rsidRDefault="00D52CDF" w:rsidP="00D52CDF">
      <w:pPr>
        <w:ind w:firstLineChars="100" w:firstLine="200"/>
      </w:pPr>
    </w:p>
    <w:p w:rsidR="00D52CDF" w:rsidRDefault="00D52CDF" w:rsidP="00D52CDF">
      <w:pPr>
        <w:ind w:firstLineChars="100" w:firstLine="200"/>
      </w:pPr>
      <w:r>
        <w:rPr>
          <w:rFonts w:hint="eastAsia"/>
        </w:rPr>
        <w:t>U</w:t>
      </w:r>
      <w:r>
        <w:t xml:space="preserve">C020: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  <w:vAlign w:val="center"/>
          </w:tcPr>
          <w:p w:rsidR="00D52CDF" w:rsidRDefault="00D52CDF" w:rsidP="00D52CDF">
            <w:r>
              <w:rPr>
                <w:rStyle w:val="ae"/>
                <w:rFonts w:hint="eastAsia"/>
                <w:color w:val="000000"/>
              </w:rPr>
              <w:t>해당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color w:val="000000"/>
              </w:rPr>
              <w:t>To do list</w:t>
            </w:r>
            <w:r>
              <w:rPr>
                <w:rStyle w:val="ae"/>
                <w:rFonts w:hint="eastAsia"/>
                <w:color w:val="000000"/>
              </w:rPr>
              <w:t>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/>
              </w:rPr>
              <w:t>알람을</w:t>
            </w:r>
            <w:proofErr w:type="spellEnd"/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말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>,</w:t>
            </w:r>
            <w:r>
              <w:rPr>
                <w:rStyle w:val="ae"/>
                <w:color w:val="000000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/>
              </w:rPr>
              <w:t>알람</w:t>
            </w:r>
            <w:proofErr w:type="spellEnd"/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시간은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어떻게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설정할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것인지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정할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수</w:t>
            </w:r>
            <w:r>
              <w:rPr>
                <w:rStyle w:val="ae"/>
                <w:rFonts w:hint="eastAsia"/>
                <w:color w:val="000000"/>
              </w:rPr>
              <w:t xml:space="preserve"> </w:t>
            </w:r>
            <w:r>
              <w:rPr>
                <w:rStyle w:val="ae"/>
                <w:rFonts w:hint="eastAsia"/>
                <w:color w:val="000000"/>
              </w:rPr>
              <w:t>있다</w:t>
            </w:r>
            <w:r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FE02FA">
              <w:rPr>
                <w:rStyle w:val="ae"/>
                <w:rFonts w:ascii="맑은 고딕" w:hAnsi="맑은 고딕" w:hint="eastAsia"/>
                <w:color w:val="auto"/>
              </w:rPr>
              <w:t>사용자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  <w:vAlign w:val="center"/>
          </w:tcPr>
          <w:p w:rsidR="00D52CDF" w:rsidRPr="00FE02FA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>
              <w:rPr>
                <w:rStyle w:val="ae"/>
                <w:rFonts w:ascii="맑은 고딕" w:hAnsi="맑은 고딕" w:hint="eastAsia"/>
                <w:color w:val="auto"/>
              </w:rPr>
              <w:t>T</w:t>
            </w:r>
            <w:r>
              <w:rPr>
                <w:rStyle w:val="ae"/>
                <w:rFonts w:ascii="맑은 고딕" w:hAnsi="맑은 고딕"/>
              </w:rPr>
              <w:t xml:space="preserve">o do </w:t>
            </w:r>
            <w:r>
              <w:rPr>
                <w:rStyle w:val="ae"/>
                <w:rFonts w:ascii="맑은 고딕" w:hAnsi="맑은 고딕" w:hint="eastAsia"/>
              </w:rPr>
              <w:t>항목 등록/변경</w:t>
            </w: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시간을 설정한다</w:t>
            </w:r>
            <w:proofErr w:type="gram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.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(</w:t>
            </w:r>
            <w:proofErr w:type="gramEnd"/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>3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  <w:t xml:space="preserve"> 1</w:t>
            </w: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일 전,</w:t>
            </w:r>
            <w:r w:rsidRPr="00EC57CD">
              <w:rPr>
                <w:rStyle w:val="ae"/>
                <w:rFonts w:ascii="맑은 고딕" w:eastAsia="맑은 고딕" w:hAnsi="맑은 고딕"/>
                <w:szCs w:val="24"/>
              </w:rPr>
              <w:t xml:space="preserve"> </w:t>
            </w:r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 xml:space="preserve">알림 </w:t>
            </w:r>
            <w:proofErr w:type="spellStart"/>
            <w:r w:rsidRPr="00EC57CD">
              <w:rPr>
                <w:rStyle w:val="ae"/>
                <w:rFonts w:ascii="맑은 고딕" w:eastAsia="맑은 고딕" w:hAnsi="맑은 고딕" w:hint="eastAsia"/>
                <w:szCs w:val="24"/>
              </w:rPr>
              <w:t>안함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)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시스템은 해당 시간이 되면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울린다.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EC57CD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  <w:r w:rsidRPr="00EC57CD">
              <w:rPr>
                <w:rStyle w:val="ae"/>
                <w:rFonts w:ascii="맑은 고딕" w:eastAsia="맑은 고딕" w:hAnsi="맑은 고딕" w:hint="eastAsia"/>
                <w:b w:val="0"/>
                <w:color w:val="auto"/>
              </w:rPr>
              <w:t>B</w:t>
            </w:r>
            <w:r w:rsidRPr="00EC57CD">
              <w:rPr>
                <w:rStyle w:val="ae"/>
                <w:rFonts w:ascii="맑은 고딕" w:eastAsia="맑은 고딕" w:hAnsi="맑은 고딕"/>
                <w:b w:val="0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:rsidR="00D52CDF" w:rsidRPr="00EC57CD" w:rsidRDefault="00D52CDF" w:rsidP="00D52CDF">
            <w:pPr>
              <w:pStyle w:val="af"/>
              <w:jc w:val="both"/>
              <w:rPr>
                <w:rStyle w:val="ae"/>
                <w:rFonts w:ascii="맑은 고딕" w:eastAsia="맑은 고딕" w:hAnsi="맑은 고딕" w:cs="Times New Roman"/>
                <w:b w:val="0"/>
                <w:color w:val="auto"/>
                <w:szCs w:val="24"/>
              </w:rPr>
            </w:pPr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사용자는 </w:t>
            </w:r>
            <w:proofErr w:type="spellStart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>알람을</w:t>
            </w:r>
            <w:proofErr w:type="spellEnd"/>
            <w:r w:rsidRPr="00EC57CD">
              <w:rPr>
                <w:rStyle w:val="ae"/>
                <w:rFonts w:ascii="맑은 고딕" w:eastAsia="맑은 고딕" w:hAnsi="맑은 고딕" w:cs="Times New Roman" w:hint="eastAsia"/>
                <w:b w:val="0"/>
                <w:color w:val="auto"/>
                <w:szCs w:val="24"/>
              </w:rPr>
              <w:t xml:space="preserve"> 확인한다.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:rsidR="00D52CDF" w:rsidRPr="0094786E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</w:tcPr>
          <w:p w:rsidR="00D52CDF" w:rsidRPr="006B3B9B" w:rsidRDefault="00D52CDF" w:rsidP="00D52CDF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D52CDF" w:rsidRPr="00F17935" w:rsidRDefault="00D52CDF" w:rsidP="00D52CDF">
            <w:pPr>
              <w:pStyle w:val="af"/>
              <w:rPr>
                <w:rStyle w:val="ae"/>
                <w:rFonts w:ascii="맑은 고딕" w:eastAsia="맑은 고딕" w:hAnsi="맑은 고딕"/>
                <w:b w:val="0"/>
                <w:color w:val="auto"/>
              </w:rPr>
            </w:pPr>
          </w:p>
        </w:tc>
        <w:tc>
          <w:tcPr>
            <w:tcW w:w="6042" w:type="dxa"/>
            <w:shd w:val="clear" w:color="auto" w:fill="auto"/>
            <w:vAlign w:val="center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  <w:tr w:rsidR="00D52CDF" w:rsidRPr="00D54A11" w:rsidTr="00D52CDF">
        <w:tc>
          <w:tcPr>
            <w:tcW w:w="1550" w:type="dxa"/>
            <w:vMerge w:val="restart"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  <w:r w:rsidRPr="00F17935">
              <w:rPr>
                <w:rStyle w:val="ae"/>
                <w:rFonts w:ascii="맑은 고딕" w:hAnsi="맑은 고딕" w:hint="eastAsia"/>
                <w:color w:val="auto"/>
              </w:rPr>
              <w:t>S</w:t>
            </w:r>
            <w:r w:rsidRPr="00F17935">
              <w:rPr>
                <w:rStyle w:val="ae"/>
                <w:rFonts w:ascii="맑은 고딕" w:hAnsi="맑은 고딕"/>
                <w:color w:val="auto"/>
              </w:rPr>
              <w:t>N001</w:t>
            </w: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  <w:r w:rsidRPr="0094786E">
              <w:rPr>
                <w:rStyle w:val="ae"/>
                <w:rFonts w:ascii="맑은 고딕" w:hAnsi="맑은 고딕" w:hint="eastAsia"/>
                <w:color w:val="auto"/>
              </w:rPr>
              <w:t>B</w:t>
            </w:r>
            <w:r w:rsidRPr="0094786E">
              <w:rPr>
                <w:rStyle w:val="ae"/>
                <w:rFonts w:ascii="맑은 고딕" w:hAnsi="맑은 고딕"/>
                <w:color w:val="auto"/>
              </w:rPr>
              <w:t>01 &gt; B02</w:t>
            </w:r>
            <w:r>
              <w:rPr>
                <w:rStyle w:val="ae"/>
                <w:rFonts w:ascii="맑은 고딕" w:hAnsi="맑은 고딕"/>
                <w:color w:val="auto"/>
              </w:rPr>
              <w:t xml:space="preserve"> </w:t>
            </w:r>
            <w:r>
              <w:rPr>
                <w:rStyle w:val="ae"/>
                <w:rFonts w:ascii="맑은 고딕" w:hAnsi="맑은 고딕"/>
              </w:rPr>
              <w:t xml:space="preserve">&gt; </w:t>
            </w:r>
            <w:r>
              <w:rPr>
                <w:rStyle w:val="ae"/>
                <w:rFonts w:ascii="맑은 고딕" w:hAnsi="맑은 고딕" w:hint="eastAsia"/>
              </w:rPr>
              <w:t>B</w:t>
            </w:r>
            <w:r>
              <w:rPr>
                <w:rStyle w:val="ae"/>
                <w:rFonts w:ascii="맑은 고딕" w:hAnsi="맑은 고딕"/>
              </w:rPr>
              <w:t>03</w:t>
            </w:r>
          </w:p>
        </w:tc>
      </w:tr>
      <w:tr w:rsidR="00D52CDF" w:rsidRPr="00D54A11" w:rsidTr="00D52CDF">
        <w:tc>
          <w:tcPr>
            <w:tcW w:w="1550" w:type="dxa"/>
            <w:vMerge/>
            <w:shd w:val="clear" w:color="auto" w:fill="CCCCCC"/>
            <w:vAlign w:val="center"/>
          </w:tcPr>
          <w:p w:rsidR="00D52CDF" w:rsidRPr="00D54A11" w:rsidRDefault="00D52CDF" w:rsidP="00D52CDF">
            <w:pPr>
              <w:pStyle w:val="af"/>
            </w:pPr>
          </w:p>
        </w:tc>
        <w:tc>
          <w:tcPr>
            <w:tcW w:w="932" w:type="dxa"/>
            <w:vAlign w:val="center"/>
          </w:tcPr>
          <w:p w:rsidR="00D52CDF" w:rsidRPr="00F17935" w:rsidRDefault="00D52CDF" w:rsidP="00D52CDF">
            <w:pPr>
              <w:jc w:val="center"/>
              <w:rPr>
                <w:rStyle w:val="ae"/>
                <w:rFonts w:ascii="맑은 고딕" w:hAnsi="맑은 고딕"/>
                <w:color w:val="auto"/>
              </w:rPr>
            </w:pPr>
          </w:p>
        </w:tc>
        <w:tc>
          <w:tcPr>
            <w:tcW w:w="6042" w:type="dxa"/>
          </w:tcPr>
          <w:p w:rsidR="00D52CDF" w:rsidRPr="0094786E" w:rsidRDefault="00D52CDF" w:rsidP="00D52CDF">
            <w:pPr>
              <w:rPr>
                <w:rStyle w:val="ae"/>
                <w:rFonts w:ascii="맑은 고딕" w:hAnsi="맑은 고딕"/>
                <w:color w:val="auto"/>
              </w:rPr>
            </w:pPr>
          </w:p>
        </w:tc>
      </w:tr>
    </w:tbl>
    <w:p w:rsidR="00D52CDF" w:rsidRPr="000578B6" w:rsidRDefault="00D52CDF" w:rsidP="00D52C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9E5A2C" w:rsidRDefault="009E5A2C" w:rsidP="004221DF"/>
    <w:p w:rsidR="00D52CDF" w:rsidRDefault="00D52CDF" w:rsidP="004221DF"/>
    <w:p w:rsidR="007E70C2" w:rsidRDefault="005A219F" w:rsidP="007E70C2">
      <w:pPr>
        <w:pStyle w:val="2"/>
      </w:pPr>
      <w:bookmarkStart w:id="19" w:name="_Toc447209011"/>
      <w:r>
        <w:rPr>
          <w:rFonts w:hint="eastAsia"/>
        </w:rPr>
        <w:t xml:space="preserve">사용자 </w:t>
      </w:r>
      <w:r w:rsidR="007E70C2">
        <w:rPr>
          <w:rFonts w:hint="eastAsia"/>
        </w:rPr>
        <w:t>인터페이스 요구사항</w:t>
      </w:r>
      <w:bookmarkEnd w:id="19"/>
    </w:p>
    <w:p w:rsidR="003C1E0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:rsidTr="00123551">
        <w:tc>
          <w:tcPr>
            <w:tcW w:w="8524" w:type="dxa"/>
          </w:tcPr>
          <w:p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98251B" w:rsidRPr="00AB3D21" w:rsidTr="008817F9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 xml:space="preserve">관련 </w:t>
            </w:r>
          </w:p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proofErr w:type="spellStart"/>
            <w:r w:rsidRPr="00AB3D21">
              <w:rPr>
                <w:rFonts w:hint="eastAsia"/>
                <w:color w:val="000000" w:themeColor="text1"/>
              </w:rPr>
              <w:t>유스케이스</w:t>
            </w:r>
            <w:proofErr w:type="spellEnd"/>
            <w:r w:rsidRPr="00AB3D21">
              <w:rPr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설명</w:t>
            </w:r>
          </w:p>
        </w:tc>
      </w:tr>
      <w:tr w:rsidR="0098251B" w:rsidRPr="00AB3D21" w:rsidTr="008817F9">
        <w:trPr>
          <w:trHeight w:val="356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</w:t>
            </w:r>
            <w:r w:rsidRPr="00AB3D21">
              <w:rPr>
                <w:rFonts w:ascii="돋움" w:eastAsia="돋움" w:hAnsi="돋움"/>
                <w:color w:val="000000" w:themeColor="text1"/>
              </w:rPr>
              <w:t>C001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서비스 로그인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와 </w:t>
            </w:r>
            <w:r w:rsidRPr="00AB3D21">
              <w:rPr>
                <w:rFonts w:ascii="돋움" w:eastAsia="돋움" w:hAnsi="돋움"/>
                <w:color w:val="000000" w:themeColor="text1"/>
              </w:rPr>
              <w:t>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를 받아 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To-do list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관리 프로그램을 실행한다.</w:t>
            </w:r>
          </w:p>
        </w:tc>
      </w:tr>
      <w:tr w:rsidR="0098251B" w:rsidRPr="00AB3D21" w:rsidTr="008817F9">
        <w:trPr>
          <w:trHeight w:val="356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SC002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회원가입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사용자가 서비스 이용을 위한 회원가입을 한다.</w:t>
            </w:r>
          </w:p>
        </w:tc>
      </w:tr>
      <w:tr w:rsidR="0098251B" w:rsidRPr="00AB3D21" w:rsidTr="008817F9">
        <w:trPr>
          <w:trHeight w:val="356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SC003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/>
                <w:color w:val="000000" w:themeColor="text1"/>
              </w:rPr>
              <w:t>ID/PW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찾기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사용자가 서비스 이용을 위해 만들었던 </w:t>
            </w:r>
            <w:r w:rsidRPr="00AB3D21">
              <w:rPr>
                <w:rFonts w:ascii="돋움" w:eastAsia="돋움" w:hAnsi="돋움"/>
                <w:color w:val="000000" w:themeColor="text1"/>
              </w:rPr>
              <w:t>ID</w:t>
            </w:r>
            <w:r>
              <w:rPr>
                <w:rFonts w:ascii="돋움" w:eastAsia="돋움" w:hAnsi="돋움" w:hint="eastAsia"/>
                <w:color w:val="000000" w:themeColor="text1"/>
              </w:rPr>
              <w:t>나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 PW를 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회원가입 시 적은 </w:t>
            </w:r>
            <w:r>
              <w:rPr>
                <w:rFonts w:ascii="돋움" w:eastAsia="돋움" w:hAnsi="돋움"/>
                <w:color w:val="000000" w:themeColor="text1"/>
              </w:rPr>
              <w:t>E-Mail</w:t>
            </w:r>
            <w:r>
              <w:rPr>
                <w:rFonts w:ascii="돋움" w:eastAsia="돋움" w:hAnsi="돋움" w:hint="eastAsia"/>
                <w:color w:val="000000" w:themeColor="text1"/>
              </w:rPr>
              <w:t>로 전송한다.</w:t>
            </w:r>
          </w:p>
        </w:tc>
      </w:tr>
      <w:tr w:rsidR="0098251B" w:rsidRPr="00AB3D21" w:rsidTr="008817F9">
        <w:trPr>
          <w:trHeight w:val="356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SC004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list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 xml:space="preserve">To-do list들을 </w:t>
            </w:r>
            <w:r>
              <w:rPr>
                <w:rFonts w:ascii="돋움" w:eastAsia="돋움" w:hAnsi="돋움" w:hint="eastAsia"/>
                <w:color w:val="000000" w:themeColor="text1"/>
              </w:rPr>
              <w:t>확인할 수 있다.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콤보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박스를 이용해 정렬이 가능하다.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추가,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 xml:space="preserve">추가,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</w:rPr>
              <w:t>테마색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</w:rPr>
              <w:t xml:space="preserve"> 선택 등이 가능하다.</w:t>
            </w:r>
          </w:p>
        </w:tc>
      </w:tr>
      <w:tr w:rsidR="0098251B" w:rsidRPr="00AB3D21" w:rsidTr="008817F9">
        <w:trPr>
          <w:trHeight w:val="356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SC005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선택 후 To-do list</w:t>
            </w:r>
            <w:r w:rsidRPr="00AB3D21">
              <w:rPr>
                <w:rFonts w:ascii="돋움" w:eastAsia="돋움" w:hAnsi="돋움"/>
                <w:color w:val="000000" w:themeColor="text1"/>
              </w:rPr>
              <w:t xml:space="preserve"> </w:t>
            </w:r>
            <w:r w:rsidRPr="00AB3D21">
              <w:rPr>
                <w:rFonts w:ascii="돋움" w:eastAsia="돋움" w:hAnsi="돋움" w:hint="eastAsia"/>
                <w:color w:val="000000" w:themeColor="text1"/>
              </w:rPr>
              <w:t>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 xml:space="preserve">선택된 과목의 </w:t>
            </w:r>
            <w:r>
              <w:rPr>
                <w:rFonts w:ascii="돋움" w:eastAsia="돋움" w:hAnsi="돋움"/>
                <w:color w:val="000000" w:themeColor="text1"/>
              </w:rPr>
              <w:t>To-do list</w:t>
            </w:r>
            <w:r>
              <w:rPr>
                <w:rFonts w:ascii="돋움" w:eastAsia="돋움" w:hAnsi="돋움" w:hint="eastAsia"/>
                <w:color w:val="000000" w:themeColor="text1"/>
              </w:rPr>
              <w:t>를 보여준다.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등록,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수정,</w:t>
            </w:r>
            <w:r>
              <w:rPr>
                <w:rFonts w:ascii="돋움" w:eastAsia="돋움" w:hAnsi="돋움"/>
                <w:color w:val="000000" w:themeColor="text1"/>
              </w:rPr>
              <w:t xml:space="preserve"> </w:t>
            </w:r>
            <w:r>
              <w:rPr>
                <w:rFonts w:ascii="돋움" w:eastAsia="돋움" w:hAnsi="돋움" w:hint="eastAsia"/>
                <w:color w:val="000000" w:themeColor="text1"/>
              </w:rPr>
              <w:t>과목 삭제,</w:t>
            </w:r>
            <w:r>
              <w:rPr>
                <w:rFonts w:ascii="돋움" w:eastAsia="돋움" w:hAnsi="돋움"/>
                <w:color w:val="000000" w:themeColor="text1"/>
              </w:rPr>
              <w:t xml:space="preserve"> To-do</w:t>
            </w:r>
            <w:r>
              <w:rPr>
                <w:rFonts w:ascii="돋움" w:eastAsia="돋움" w:hAnsi="돋움" w:hint="eastAsia"/>
                <w:color w:val="000000" w:themeColor="text1"/>
              </w:rPr>
              <w:t>등록 등이 가능하다.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SC006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등록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과목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교수 명,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 시간,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강의실을 포함한강의 정보를 등록 할 수 있다.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SC007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수정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E304AB" w:rsidRDefault="0098251B" w:rsidP="008817F9">
            <w:pPr>
              <w:jc w:val="left"/>
              <w:rPr>
                <w:rFonts w:ascii="돋움" w:eastAsia="돋움" w:hAnsi="돋움"/>
              </w:rPr>
            </w:pPr>
            <w:r w:rsidRPr="00E304AB">
              <w:rPr>
                <w:rFonts w:ascii="돋움" w:eastAsia="돋움" w:hAnsi="돋움" w:hint="eastAsia"/>
              </w:rPr>
              <w:t>등록된 강의 정보를 수정할 수 있다.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SC008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과목 삭제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선택되어있는 강의를 삭제할 수 있다.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SC009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등록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항</w:t>
            </w:r>
            <w:r w:rsidRPr="00E304AB">
              <w:rPr>
                <w:rFonts w:ascii="돋움" w:eastAsia="돋움" w:hAnsi="돋움"/>
              </w:rPr>
              <w:t>목</w:t>
            </w:r>
            <w:r w:rsidRPr="00E304AB">
              <w:rPr>
                <w:rFonts w:ascii="돋움" w:eastAsia="돋움" w:hAnsi="돋움" w:hint="eastAsia"/>
              </w:rPr>
              <w:t xml:space="preserve"> 명, 마</w:t>
            </w:r>
            <w:r w:rsidRPr="00E304AB">
              <w:rPr>
                <w:rFonts w:ascii="돋움" w:eastAsia="돋움" w:hAnsi="돋움"/>
              </w:rPr>
              <w:t>감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한</w:t>
            </w:r>
            <w:r w:rsidRPr="00E304AB">
              <w:rPr>
                <w:rFonts w:ascii="돋움" w:eastAsia="돋움" w:hAnsi="돋움" w:hint="eastAsia"/>
              </w:rPr>
              <w:t>,</w:t>
            </w:r>
            <w:r w:rsidRPr="00E304AB">
              <w:rPr>
                <w:rFonts w:ascii="돋움" w:eastAsia="돋움" w:hAnsi="돋움"/>
              </w:rPr>
              <w:t xml:space="preserve"> </w:t>
            </w:r>
            <w:r w:rsidRPr="00E304AB">
              <w:rPr>
                <w:rFonts w:ascii="돋움" w:eastAsia="돋움" w:hAnsi="돋움" w:hint="eastAsia"/>
              </w:rPr>
              <w:t>실</w:t>
            </w:r>
            <w:r w:rsidRPr="00E304AB">
              <w:rPr>
                <w:rFonts w:ascii="돋움" w:eastAsia="돋움" w:hAnsi="돋움"/>
              </w:rPr>
              <w:t>제</w:t>
            </w:r>
            <w:r w:rsidRPr="00E304AB">
              <w:rPr>
                <w:rFonts w:ascii="돋움" w:eastAsia="돋움" w:hAnsi="돋움" w:hint="eastAsia"/>
              </w:rPr>
              <w:t xml:space="preserve"> 마</w:t>
            </w:r>
            <w:r w:rsidRPr="00E304AB">
              <w:rPr>
                <w:rFonts w:ascii="돋움" w:eastAsia="돋움" w:hAnsi="돋움"/>
              </w:rPr>
              <w:t>감일</w:t>
            </w:r>
            <w:r w:rsidRPr="00E304AB">
              <w:rPr>
                <w:rFonts w:ascii="돋움" w:eastAsia="돋움" w:hAnsi="돋움" w:hint="eastAsia"/>
              </w:rPr>
              <w:t>, 완</w:t>
            </w:r>
            <w:r w:rsidRPr="00E304AB">
              <w:rPr>
                <w:rFonts w:ascii="돋움" w:eastAsia="돋움" w:hAnsi="돋움"/>
              </w:rPr>
              <w:t>료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중</w:t>
            </w:r>
            <w:r w:rsidRPr="00E304AB">
              <w:rPr>
                <w:rFonts w:ascii="돋움" w:eastAsia="돋움" w:hAnsi="돋움"/>
              </w:rPr>
              <w:t>요</w:t>
            </w:r>
            <w:r w:rsidRPr="00E304AB">
              <w:rPr>
                <w:rFonts w:ascii="돋움" w:eastAsia="돋움" w:hAnsi="돋움" w:hint="eastAsia"/>
              </w:rPr>
              <w:t xml:space="preserve"> 여</w:t>
            </w:r>
            <w:r w:rsidRPr="00E304AB">
              <w:rPr>
                <w:rFonts w:ascii="돋움" w:eastAsia="돋움" w:hAnsi="돋움"/>
              </w:rPr>
              <w:t>부</w:t>
            </w:r>
            <w:r w:rsidRPr="00E304AB">
              <w:rPr>
                <w:rFonts w:ascii="돋움" w:eastAsia="돋움" w:hAnsi="돋움" w:hint="eastAsia"/>
              </w:rPr>
              <w:t>, 알</w:t>
            </w:r>
            <w:r w:rsidRPr="00E304AB">
              <w:rPr>
                <w:rFonts w:ascii="돋움" w:eastAsia="돋움" w:hAnsi="돋움"/>
              </w:rPr>
              <w:t>림</w:t>
            </w:r>
            <w:r w:rsidRPr="00E304AB">
              <w:rPr>
                <w:rFonts w:ascii="돋움" w:eastAsia="돋움" w:hAnsi="돋움" w:hint="eastAsia"/>
              </w:rPr>
              <w:t xml:space="preserve"> 기</w:t>
            </w:r>
            <w:r w:rsidRPr="00E304AB">
              <w:rPr>
                <w:rFonts w:ascii="돋움" w:eastAsia="돋움" w:hAnsi="돋움"/>
              </w:rPr>
              <w:t>능</w:t>
            </w:r>
            <w:r w:rsidRPr="00E304AB">
              <w:rPr>
                <w:rFonts w:ascii="돋움" w:eastAsia="돋움" w:hAnsi="돋움" w:hint="eastAsia"/>
              </w:rPr>
              <w:t>, 해</w:t>
            </w:r>
            <w:r w:rsidRPr="00E304AB">
              <w:rPr>
                <w:rFonts w:ascii="돋움" w:eastAsia="돋움" w:hAnsi="돋움"/>
              </w:rPr>
              <w:t>당</w:t>
            </w:r>
            <w:r w:rsidRPr="00E304AB">
              <w:rPr>
                <w:rFonts w:ascii="돋움" w:eastAsia="돋움" w:hAnsi="돋움" w:hint="eastAsia"/>
              </w:rPr>
              <w:t xml:space="preserve"> 과</w:t>
            </w:r>
            <w:r w:rsidRPr="00E304AB">
              <w:rPr>
                <w:rFonts w:ascii="돋움" w:eastAsia="돋움" w:hAnsi="돋움"/>
              </w:rPr>
              <w:t>목을</w:t>
            </w:r>
            <w:r w:rsidRPr="00E304AB">
              <w:rPr>
                <w:rFonts w:ascii="돋움" w:eastAsia="돋움" w:hAnsi="돋움" w:hint="eastAsia"/>
              </w:rPr>
              <w:t xml:space="preserve"> 포</w:t>
            </w:r>
            <w:r w:rsidRPr="00E304AB">
              <w:rPr>
                <w:rFonts w:ascii="돋움" w:eastAsia="돋움" w:hAnsi="돋움"/>
              </w:rPr>
              <w:t>함한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To-do를 </w:t>
            </w: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SC010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수정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To-do </w:t>
            </w:r>
            <w:r w:rsidRPr="00E304AB">
              <w:rPr>
                <w:rFonts w:ascii="돋움" w:eastAsia="돋움" w:hAnsi="돋움" w:hint="eastAsia"/>
              </w:rPr>
              <w:t>정</w:t>
            </w:r>
            <w:r w:rsidRPr="00E304AB">
              <w:rPr>
                <w:rFonts w:ascii="돋움" w:eastAsia="돋움" w:hAnsi="돋움"/>
              </w:rPr>
              <w:t>보를</w:t>
            </w:r>
            <w:r w:rsidRPr="00E304AB">
              <w:rPr>
                <w:rFonts w:ascii="돋움" w:eastAsia="돋움" w:hAnsi="돋움" w:hint="eastAsia"/>
              </w:rPr>
              <w:t xml:space="preserve"> 수</w:t>
            </w:r>
            <w:r w:rsidRPr="00E304AB">
              <w:rPr>
                <w:rFonts w:ascii="돋움" w:eastAsia="돋움" w:hAnsi="돋움"/>
              </w:rPr>
              <w:t>정할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SC011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To-do 삭제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등</w:t>
            </w:r>
            <w:r w:rsidRPr="00E304AB">
              <w:rPr>
                <w:rFonts w:ascii="돋움" w:eastAsia="돋움" w:hAnsi="돋움"/>
              </w:rPr>
              <w:t>록된</w:t>
            </w:r>
            <w:r w:rsidRPr="00E304AB"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 w:hint="eastAsia"/>
              </w:rPr>
              <w:t>To-do 중 하나를 선택해 삭제할 수 있다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  <w:tr w:rsidR="0098251B" w:rsidRPr="00AB3D21" w:rsidTr="008817F9">
        <w:trPr>
          <w:trHeight w:val="372"/>
        </w:trPr>
        <w:tc>
          <w:tcPr>
            <w:tcW w:w="923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>
              <w:rPr>
                <w:rFonts w:ascii="돋움" w:eastAsia="돋움" w:hAnsi="돋움" w:hint="eastAsia"/>
                <w:color w:val="000000" w:themeColor="text1"/>
              </w:rPr>
              <w:t>SC012</w:t>
            </w:r>
          </w:p>
        </w:tc>
        <w:tc>
          <w:tcPr>
            <w:tcW w:w="1275" w:type="dxa"/>
          </w:tcPr>
          <w:p w:rsidR="0098251B" w:rsidRPr="00AB3D21" w:rsidRDefault="0098251B" w:rsidP="008817F9">
            <w:pPr>
              <w:jc w:val="center"/>
              <w:rPr>
                <w:rFonts w:ascii="돋움" w:eastAsia="돋움" w:hAnsi="돋움"/>
                <w:color w:val="000000" w:themeColor="text1"/>
              </w:rPr>
            </w:pPr>
            <w:r w:rsidRPr="00AB3D21">
              <w:rPr>
                <w:rFonts w:ascii="돋움" w:eastAsia="돋움" w:hAnsi="돋움" w:hint="eastAsia"/>
                <w:color w:val="000000" w:themeColor="text1"/>
              </w:rPr>
              <w:t>알림 확인 화면</w:t>
            </w:r>
          </w:p>
        </w:tc>
        <w:tc>
          <w:tcPr>
            <w:tcW w:w="1560" w:type="dxa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  <w:tc>
          <w:tcPr>
            <w:tcW w:w="4727" w:type="dxa"/>
          </w:tcPr>
          <w:p w:rsidR="0098251B" w:rsidRPr="00AB3D21" w:rsidRDefault="0098251B" w:rsidP="008817F9">
            <w:pPr>
              <w:jc w:val="left"/>
              <w:rPr>
                <w:rFonts w:ascii="돋움" w:eastAsia="돋움" w:hAnsi="돋움"/>
                <w:color w:val="000000" w:themeColor="text1"/>
              </w:rPr>
            </w:pPr>
            <w:r w:rsidRPr="00E304AB">
              <w:rPr>
                <w:rFonts w:ascii="돋움" w:eastAsia="돋움" w:hAnsi="돋움" w:hint="eastAsia"/>
              </w:rPr>
              <w:t>사</w:t>
            </w:r>
            <w:r w:rsidRPr="00E304AB">
              <w:rPr>
                <w:rFonts w:ascii="돋움" w:eastAsia="돋움" w:hAnsi="돋움"/>
              </w:rPr>
              <w:t xml:space="preserve">용자가 </w:t>
            </w:r>
            <w:r w:rsidRPr="00E304AB">
              <w:rPr>
                <w:rFonts w:ascii="돋움" w:eastAsia="돋움" w:hAnsi="돋움" w:hint="eastAsia"/>
              </w:rPr>
              <w:t>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해 놓</w:t>
            </w:r>
            <w:r w:rsidRPr="00E304AB">
              <w:rPr>
                <w:rFonts w:ascii="돋움" w:eastAsia="돋움" w:hAnsi="돋움"/>
              </w:rPr>
              <w:t>은</w:t>
            </w:r>
            <w:r w:rsidRPr="00E304AB">
              <w:rPr>
                <w:rFonts w:ascii="돋움" w:eastAsia="돋움" w:hAnsi="돋움" w:hint="eastAsia"/>
              </w:rPr>
              <w:t xml:space="preserve"> 시</w:t>
            </w:r>
            <w:r w:rsidRPr="00E304AB">
              <w:rPr>
                <w:rFonts w:ascii="돋움" w:eastAsia="돋움" w:hAnsi="돋움"/>
              </w:rPr>
              <w:t>간에</w:t>
            </w:r>
            <w:r w:rsidRPr="00E304AB">
              <w:rPr>
                <w:rFonts w:ascii="돋움" w:eastAsia="돋움" w:hAnsi="돋움" w:hint="eastAsia"/>
              </w:rPr>
              <w:t xml:space="preserve"> 설</w:t>
            </w:r>
            <w:r w:rsidRPr="00E304AB">
              <w:rPr>
                <w:rFonts w:ascii="돋움" w:eastAsia="돋움" w:hAnsi="돋움"/>
              </w:rPr>
              <w:t>정</w:t>
            </w:r>
            <w:r w:rsidRPr="00E304AB">
              <w:rPr>
                <w:rFonts w:ascii="돋움" w:eastAsia="돋움" w:hAnsi="돋움" w:hint="eastAsia"/>
              </w:rPr>
              <w:t xml:space="preserve"> 된 할 일</w:t>
            </w:r>
            <w:r w:rsidRPr="00E304AB">
              <w:rPr>
                <w:rFonts w:ascii="돋움" w:eastAsia="돋움" w:hAnsi="돋움"/>
              </w:rPr>
              <w:t>을</w:t>
            </w:r>
            <w:r w:rsidRPr="00E304AB">
              <w:rPr>
                <w:rFonts w:ascii="돋움" w:eastAsia="돋움" w:hAnsi="돋움" w:hint="eastAsia"/>
              </w:rPr>
              <w:t xml:space="preserve"> 확</w:t>
            </w:r>
            <w:r w:rsidRPr="00E304AB">
              <w:rPr>
                <w:rFonts w:ascii="돋움" w:eastAsia="돋움" w:hAnsi="돋움"/>
              </w:rPr>
              <w:t>인할</w:t>
            </w:r>
            <w:r w:rsidRPr="00E304AB">
              <w:rPr>
                <w:rFonts w:ascii="돋움" w:eastAsia="돋움" w:hAnsi="돋움" w:hint="eastAsia"/>
              </w:rPr>
              <w:t xml:space="preserve"> 수 있</w:t>
            </w:r>
            <w:r w:rsidRPr="00E304AB">
              <w:rPr>
                <w:rFonts w:ascii="돋움" w:eastAsia="돋움" w:hAnsi="돋움"/>
              </w:rPr>
              <w:t>다</w:t>
            </w:r>
            <w:r w:rsidRPr="00E304AB">
              <w:rPr>
                <w:rFonts w:ascii="돋움" w:eastAsia="돋움" w:hAnsi="돋움" w:hint="eastAsia"/>
              </w:rPr>
              <w:t>.</w:t>
            </w:r>
          </w:p>
        </w:tc>
      </w:tr>
    </w:tbl>
    <w:p w:rsidR="005A219F" w:rsidRDefault="005A219F" w:rsidP="003C1E0F"/>
    <w:p w:rsidR="005A219F" w:rsidRDefault="005A219F" w:rsidP="003C1E0F">
      <w:r>
        <w:br w:type="page"/>
      </w:r>
    </w:p>
    <w:p w:rsidR="005A219F" w:rsidRDefault="005A219F" w:rsidP="005A219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98251B" w:rsidRPr="0098251B" w:rsidRDefault="0098251B" w:rsidP="0098251B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9"/>
        <w:gridCol w:w="2286"/>
        <w:gridCol w:w="1420"/>
        <w:gridCol w:w="3121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bookmarkStart w:id="22" w:name="_Toc287096163"/>
            <w:bookmarkStart w:id="23" w:name="_Toc447209014"/>
            <w:r w:rsidRPr="00AB3D21">
              <w:rPr>
                <w:rFonts w:hint="eastAsia"/>
                <w:color w:val="000000" w:themeColor="text1"/>
              </w:rPr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서비스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137B989C" wp14:editId="079A494E">
                  <wp:extent cx="3528060" cy="2257958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20" cy="2259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프로그램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첫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화면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.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입력한다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혹은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PW</w:t>
            </w:r>
            <w:r w:rsidRPr="00AB3D21">
              <w:rPr>
                <w:rStyle w:val="ae"/>
                <w:rFonts w:hint="eastAsia"/>
                <w:color w:val="000000" w:themeColor="text1"/>
              </w:rPr>
              <w:t>란이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공백인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상태에서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로그인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누를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PW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존재하는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것과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일치하지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않을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사용자가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ID/PW</w:t>
            </w:r>
            <w:r w:rsidRPr="00AB3D21">
              <w:rPr>
                <w:rStyle w:val="ae"/>
                <w:rFonts w:hint="eastAsia"/>
                <w:color w:val="000000" w:themeColor="text1"/>
              </w:rPr>
              <w:t>찾기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창을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실행한다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7"/>
        <w:gridCol w:w="2286"/>
        <w:gridCol w:w="1420"/>
        <w:gridCol w:w="3123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color w:val="000000" w:themeColor="text1"/>
              </w:rPr>
              <w:t>SC002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 w:rsidRPr="00AB3D21">
              <w:rPr>
                <w:noProof/>
                <w:color w:val="000000" w:themeColor="text1"/>
              </w:rPr>
              <w:drawing>
                <wp:inline distT="0" distB="0" distL="0" distR="0" wp14:anchorId="44FAE464" wp14:editId="6818ACDD">
                  <wp:extent cx="3596640" cy="221279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276" cy="2216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ID</w:t>
            </w:r>
            <w:r w:rsidRPr="00AB3D21">
              <w:rPr>
                <w:rStyle w:val="ae"/>
                <w:rFonts w:hint="eastAsia"/>
                <w:color w:val="000000" w:themeColor="text1"/>
              </w:rPr>
              <w:t>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중복확인을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내에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있는지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검사한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뒤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중복된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color w:val="000000" w:themeColor="text1"/>
              </w:rPr>
              <w:t>E-Mail</w:t>
            </w:r>
            <w:r w:rsidRPr="00AB3D21">
              <w:rPr>
                <w:rStyle w:val="ae"/>
                <w:rFonts w:hint="eastAsia"/>
                <w:color w:val="000000" w:themeColor="text1"/>
              </w:rPr>
              <w:t>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있을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경우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에러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메시지를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출력한다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취소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초기화면으로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돌아간다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회원가입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버튼을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클릭하면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사용자의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정보를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데이터베이스에</w:t>
            </w:r>
            <w:r w:rsidRPr="00AB3D21">
              <w:rPr>
                <w:rStyle w:val="ae"/>
                <w:rFonts w:hint="eastAsia"/>
                <w:color w:val="000000" w:themeColor="text1"/>
              </w:rPr>
              <w:t xml:space="preserve"> </w:t>
            </w:r>
            <w:r w:rsidRPr="00AB3D21">
              <w:rPr>
                <w:rStyle w:val="ae"/>
                <w:rFonts w:hint="eastAsia"/>
                <w:color w:val="000000" w:themeColor="text1"/>
              </w:rPr>
              <w:t>저장한다</w:t>
            </w:r>
            <w:r w:rsidRPr="00AB3D21"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5"/>
        <w:gridCol w:w="2286"/>
        <w:gridCol w:w="1420"/>
        <w:gridCol w:w="3125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 w:rsidRPr="00AB3D21">
              <w:rPr>
                <w:rStyle w:val="ae"/>
                <w:rFonts w:hint="eastAsia"/>
                <w:color w:val="000000" w:themeColor="text1"/>
              </w:rPr>
              <w:t>SC003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ID/PW</w:t>
            </w:r>
            <w:r>
              <w:rPr>
                <w:rStyle w:val="ae"/>
                <w:rFonts w:hint="eastAsia"/>
                <w:color w:val="000000" w:themeColor="text1"/>
              </w:rPr>
              <w:t>찾기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5AC80A4" wp14:editId="15CFCBB4">
                  <wp:extent cx="3665220" cy="202219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918" cy="20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D918B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ID, PW </w:t>
            </w:r>
            <w:r>
              <w:rPr>
                <w:rStyle w:val="ae"/>
                <w:rFonts w:hint="eastAsia"/>
                <w:color w:val="000000" w:themeColor="text1"/>
              </w:rPr>
              <w:t>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가지의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하나를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e-mail</w:t>
            </w:r>
            <w:r>
              <w:rPr>
                <w:rStyle w:val="ae"/>
                <w:rFonts w:hint="eastAsia"/>
                <w:color w:val="000000" w:themeColor="text1"/>
              </w:rPr>
              <w:t>주소를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적고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  <w:r>
              <w:rPr>
                <w:rStyle w:val="ae"/>
                <w:rFonts w:hint="eastAsia"/>
                <w:color w:val="000000" w:themeColor="text1"/>
              </w:rPr>
              <w:t>적은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데이터베이스에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주소와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일치하면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체크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표시하였던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이메일로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전송한다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초기화면으로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2286"/>
        <w:gridCol w:w="1420"/>
        <w:gridCol w:w="3142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SC004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FC66DBD" wp14:editId="5A6CD216">
                  <wp:extent cx="4046220" cy="267305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3927" cy="267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0"/>
        <w:gridCol w:w="2286"/>
        <w:gridCol w:w="1420"/>
        <w:gridCol w:w="3150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SC005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To-do list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BC47B73" wp14:editId="5BC09C01">
                  <wp:extent cx="4152900" cy="2776739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135" cy="278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정렬방식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샌드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박스를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사용해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완료여부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항목명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별로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정렬할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 xml:space="preserve">. </w:t>
            </w:r>
          </w:p>
          <w:p w:rsidR="0098251B" w:rsidRPr="008B5CA4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화면의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상단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과목명</w:t>
            </w:r>
            <w:r>
              <w:rPr>
                <w:rStyle w:val="ae"/>
                <w:rFonts w:hint="eastAsia"/>
                <w:color w:val="000000" w:themeColor="text1"/>
              </w:rPr>
              <w:t>(</w:t>
            </w:r>
            <w:r>
              <w:rPr>
                <w:rStyle w:val="ae"/>
                <w:rFonts w:hint="eastAsia"/>
                <w:color w:val="000000" w:themeColor="text1"/>
              </w:rPr>
              <w:t>현재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소프트웨어공학</w:t>
            </w:r>
            <w:r>
              <w:rPr>
                <w:rStyle w:val="ae"/>
                <w:color w:val="000000" w:themeColor="text1"/>
              </w:rPr>
              <w:t xml:space="preserve">) </w:t>
            </w:r>
            <w:r>
              <w:rPr>
                <w:rStyle w:val="ae"/>
                <w:rFonts w:hint="eastAsia"/>
                <w:color w:val="000000" w:themeColor="text1"/>
              </w:rPr>
              <w:t>우측의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 xml:space="preserve">-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할일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하단의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(+)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+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오른쪽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color w:val="000000" w:themeColor="text1"/>
              </w:rPr>
              <w:t>–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proofErr w:type="spellStart"/>
            <w:r>
              <w:rPr>
                <w:rStyle w:val="ae"/>
                <w:rFonts w:hint="eastAsia"/>
                <w:color w:val="000000" w:themeColor="text1"/>
              </w:rPr>
              <w:t>테마색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선택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테마의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색을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한다</w:t>
            </w:r>
            <w:proofErr w:type="gramStart"/>
            <w:r>
              <w:rPr>
                <w:rStyle w:val="ae"/>
                <w:rFonts w:hint="eastAsia"/>
                <w:color w:val="000000" w:themeColor="text1"/>
              </w:rPr>
              <w:t>.</w:t>
            </w:r>
            <w:r>
              <w:rPr>
                <w:rStyle w:val="ae"/>
                <w:color w:val="000000" w:themeColor="text1"/>
              </w:rPr>
              <w:t>(</w:t>
            </w:r>
            <w:proofErr w:type="gramEnd"/>
            <w:r>
              <w:rPr>
                <w:rStyle w:val="ae"/>
                <w:rFonts w:hint="eastAsia"/>
                <w:color w:val="000000" w:themeColor="text1"/>
              </w:rPr>
              <w:t>추후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구체적인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구상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필요</w:t>
            </w:r>
            <w:r>
              <w:rPr>
                <w:rStyle w:val="ae"/>
                <w:color w:val="000000" w:themeColor="text1"/>
              </w:rPr>
              <w:t>)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6"/>
        <w:gridCol w:w="3116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SC006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2DB92B" wp14:editId="00256231">
                  <wp:extent cx="3070860" cy="415333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96" cy="416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Pr="00C70ECE" w:rsidRDefault="0098251B" w:rsidP="0098251B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 w:rsidRPr="00C70ECE">
              <w:rPr>
                <w:rStyle w:val="ae"/>
                <w:rFonts w:hint="eastAsia"/>
                <w:color w:val="auto"/>
              </w:rPr>
              <w:t>사용자로부터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과목명</w:t>
            </w:r>
            <w:r w:rsidRPr="00C70ECE">
              <w:rPr>
                <w:rStyle w:val="ae"/>
                <w:rFonts w:hint="eastAsia"/>
                <w:color w:val="auto"/>
              </w:rPr>
              <w:t xml:space="preserve">, </w:t>
            </w:r>
            <w:r>
              <w:rPr>
                <w:rStyle w:val="ae"/>
                <w:rFonts w:hint="eastAsia"/>
                <w:color w:val="auto"/>
              </w:rPr>
              <w:t>교수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시간</w:t>
            </w:r>
            <w:r w:rsidRPr="00C70ECE"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강의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학기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Pr="00C70ECE">
              <w:rPr>
                <w:rStyle w:val="ae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강의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받는다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98251B" w:rsidRPr="00C70ECE" w:rsidRDefault="0098251B" w:rsidP="0098251B">
            <w:pPr>
              <w:pStyle w:val="af3"/>
              <w:numPr>
                <w:ilvl w:val="0"/>
                <w:numId w:val="23"/>
              </w:numPr>
              <w:ind w:leftChars="0" w:left="785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버튼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클릭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시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입력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내용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중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공란이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있을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경우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에러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메시지를</w:t>
            </w:r>
            <w:r w:rsidRPr="00C70ECE">
              <w:rPr>
                <w:rStyle w:val="ae"/>
                <w:rFonts w:hint="eastAsia"/>
                <w:color w:val="auto"/>
              </w:rPr>
              <w:t xml:space="preserve"> </w:t>
            </w:r>
            <w:r w:rsidRPr="00C70ECE">
              <w:rPr>
                <w:rStyle w:val="ae"/>
                <w:rFonts w:hint="eastAsia"/>
                <w:color w:val="auto"/>
              </w:rPr>
              <w:t>출력한다</w:t>
            </w:r>
            <w:r w:rsidRPr="00C70ECE">
              <w:rPr>
                <w:rStyle w:val="ae"/>
                <w:rFonts w:hint="eastAsia"/>
                <w:color w:val="auto"/>
              </w:rPr>
              <w:t>.</w:t>
            </w:r>
          </w:p>
          <w:p w:rsidR="0098251B" w:rsidRDefault="0098251B" w:rsidP="0098251B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강의시간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강의시간을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더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확장한다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98251B">
            <w:pPr>
              <w:numPr>
                <w:ilvl w:val="0"/>
                <w:numId w:val="23"/>
              </w:numPr>
              <w:ind w:left="785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저장하고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탭에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2286"/>
        <w:gridCol w:w="1414"/>
        <w:gridCol w:w="3116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SC007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534B4CA" wp14:editId="42086BB2">
                  <wp:extent cx="2891307" cy="3893820"/>
                  <wp:effectExtent l="0" t="0" r="444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961" cy="390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73250C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98251B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81"/>
        <w:gridCol w:w="1412"/>
        <w:gridCol w:w="3119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SC008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186A5F" wp14:editId="3BB5AF21">
                  <wp:extent cx="2505075" cy="146685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2286"/>
        <w:gridCol w:w="1414"/>
        <w:gridCol w:w="3118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SC009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0C5F0D" wp14:editId="29A75C4D">
                  <wp:extent cx="3120100" cy="3505200"/>
                  <wp:effectExtent l="0" t="0" r="444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6032" cy="351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사용자에게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color w:val="000000" w:themeColor="text1"/>
              </w:rPr>
              <w:t>Todo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>명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마감기한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실제마감일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중요도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proofErr w:type="spellStart"/>
            <w:r>
              <w:rPr>
                <w:rStyle w:val="ae"/>
                <w:rFonts w:hint="eastAsia"/>
                <w:color w:val="000000" w:themeColor="text1"/>
              </w:rPr>
              <w:t>완료도를</w:t>
            </w:r>
            <w:proofErr w:type="spellEnd"/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받는다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등록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  <w:p w:rsidR="0098251B" w:rsidRPr="00C228E9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등록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저장한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뒤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리스트에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추가한다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9"/>
        <w:gridCol w:w="2285"/>
        <w:gridCol w:w="1413"/>
        <w:gridCol w:w="3119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SC010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수정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8CC300" wp14:editId="7721A659">
                  <wp:extent cx="3017520" cy="3336754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111" cy="3342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입력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받은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있도록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출력하되</w:t>
            </w:r>
            <w:r>
              <w:rPr>
                <w:rStyle w:val="ae"/>
                <w:rFonts w:hint="eastAsia"/>
                <w:color w:val="000000" w:themeColor="text1"/>
              </w:rPr>
              <w:t>,</w:t>
            </w:r>
            <w:r>
              <w:rPr>
                <w:rStyle w:val="ae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수정이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가능한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형태로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제공한다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취소버튼을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내용을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변경하지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수정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버튼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클릭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시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입력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내용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중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공란이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있을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경우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에러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메시지를</w:t>
            </w:r>
            <w:r w:rsidRPr="0073250C">
              <w:rPr>
                <w:rFonts w:hint="eastAsia"/>
                <w:color w:val="000000" w:themeColor="text1"/>
              </w:rPr>
              <w:t xml:space="preserve"> </w:t>
            </w:r>
            <w:r w:rsidRPr="0073250C">
              <w:rPr>
                <w:rFonts w:hint="eastAsia"/>
                <w:color w:val="000000" w:themeColor="text1"/>
              </w:rPr>
              <w:t>출력한다</w:t>
            </w:r>
            <w:r w:rsidRPr="0073250C">
              <w:rPr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279"/>
        <w:gridCol w:w="1411"/>
        <w:gridCol w:w="3122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SC011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 xml:space="preserve">To-do </w:t>
            </w:r>
            <w:r>
              <w:rPr>
                <w:rStyle w:val="ae"/>
                <w:rFonts w:hint="eastAsia"/>
                <w:color w:val="000000" w:themeColor="text1"/>
              </w:rPr>
              <w:t>삭제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0F78BE2" wp14:editId="13BE3824">
                  <wp:extent cx="2552700" cy="1457325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YES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클릭하면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과목에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삭제한다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color w:val="000000" w:themeColor="text1"/>
              </w:rPr>
              <w:t>N</w:t>
            </w:r>
            <w:r>
              <w:rPr>
                <w:rStyle w:val="ae"/>
                <w:rFonts w:hint="eastAsia"/>
                <w:color w:val="000000" w:themeColor="text1"/>
              </w:rPr>
              <w:t>O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일에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대한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정보를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삭제하지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않고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이전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화면으로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돌아간다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AB3D21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6"/>
        <w:gridCol w:w="2286"/>
        <w:gridCol w:w="1420"/>
        <w:gridCol w:w="3124"/>
      </w:tblGrid>
      <w:tr w:rsidR="0098251B" w:rsidRPr="00AB3D21" w:rsidTr="008817F9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lastRenderedPageBreak/>
              <w:t xml:space="preserve">화면 </w:t>
            </w:r>
            <w:r w:rsidRPr="00AB3D21">
              <w:rPr>
                <w:color w:val="000000" w:themeColor="text1"/>
              </w:rPr>
              <w:t>ID</w:t>
            </w:r>
          </w:p>
        </w:tc>
        <w:tc>
          <w:tcPr>
            <w:tcW w:w="2286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SC012</w:t>
            </w:r>
          </w:p>
        </w:tc>
        <w:tc>
          <w:tcPr>
            <w:tcW w:w="1420" w:type="dxa"/>
            <w:shd w:val="clear" w:color="auto" w:fill="BFBFBF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 명</w:t>
            </w:r>
          </w:p>
        </w:tc>
        <w:tc>
          <w:tcPr>
            <w:tcW w:w="3155" w:type="dxa"/>
          </w:tcPr>
          <w:p w:rsidR="0098251B" w:rsidRPr="00AB3D21" w:rsidRDefault="0098251B" w:rsidP="008817F9">
            <w:pPr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확인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화면</w:t>
            </w:r>
          </w:p>
        </w:tc>
      </w:tr>
      <w:tr w:rsidR="0098251B" w:rsidRPr="00AB3D21" w:rsidTr="008817F9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</w:p>
          <w:p w:rsidR="0098251B" w:rsidRPr="00AB3D21" w:rsidRDefault="0098251B" w:rsidP="008817F9">
            <w:pPr>
              <w:jc w:val="center"/>
              <w:rPr>
                <w:rStyle w:val="ae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7C8B28" wp14:editId="5BF33B59">
                  <wp:extent cx="3657600" cy="17335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51B" w:rsidRPr="00AB3D21" w:rsidTr="008817F9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98251B" w:rsidRPr="00AB3D21" w:rsidRDefault="0098251B" w:rsidP="008817F9">
            <w:pPr>
              <w:pStyle w:val="af"/>
              <w:rPr>
                <w:color w:val="000000" w:themeColor="text1"/>
              </w:rPr>
            </w:pPr>
            <w:r w:rsidRPr="00AB3D21">
              <w:rPr>
                <w:rFonts w:hint="eastAsia"/>
                <w:color w:val="000000" w:themeColor="text1"/>
              </w:rPr>
              <w:t>요구사항</w:t>
            </w:r>
          </w:p>
        </w:tc>
        <w:tc>
          <w:tcPr>
            <w:tcW w:w="6862" w:type="dxa"/>
            <w:gridSpan w:val="3"/>
          </w:tcPr>
          <w:p w:rsidR="0098251B" w:rsidRPr="00AB3D21" w:rsidRDefault="0098251B" w:rsidP="008817F9">
            <w:pPr>
              <w:numPr>
                <w:ilvl w:val="0"/>
                <w:numId w:val="23"/>
              </w:numPr>
              <w:ind w:left="282" w:hanging="142"/>
              <w:rPr>
                <w:rStyle w:val="ae"/>
                <w:color w:val="000000" w:themeColor="text1"/>
              </w:rPr>
            </w:pPr>
            <w:r>
              <w:rPr>
                <w:rStyle w:val="ae"/>
                <w:rFonts w:hint="eastAsia"/>
                <w:color w:val="000000" w:themeColor="text1"/>
              </w:rPr>
              <w:t>끄기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버튼을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누르면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알림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창을</w:t>
            </w:r>
            <w:r>
              <w:rPr>
                <w:rStyle w:val="ae"/>
                <w:rFonts w:hint="eastAsia"/>
                <w:color w:val="000000" w:themeColor="text1"/>
              </w:rPr>
              <w:t xml:space="preserve"> </w:t>
            </w:r>
            <w:r>
              <w:rPr>
                <w:rStyle w:val="ae"/>
                <w:rFonts w:hint="eastAsia"/>
                <w:color w:val="000000" w:themeColor="text1"/>
              </w:rPr>
              <w:t>끈다</w:t>
            </w:r>
            <w:r>
              <w:rPr>
                <w:rStyle w:val="ae"/>
                <w:rFonts w:hint="eastAsia"/>
                <w:color w:val="000000" w:themeColor="text1"/>
              </w:rPr>
              <w:t>.</w:t>
            </w:r>
          </w:p>
        </w:tc>
      </w:tr>
    </w:tbl>
    <w:p w:rsidR="0098251B" w:rsidRPr="00AB3D21" w:rsidRDefault="0098251B" w:rsidP="0098251B">
      <w:pPr>
        <w:rPr>
          <w:color w:val="000000" w:themeColor="text1"/>
        </w:rPr>
      </w:pPr>
    </w:p>
    <w:p w:rsidR="0098251B" w:rsidRPr="0098251B" w:rsidRDefault="0098251B" w:rsidP="0098251B">
      <w:pPr>
        <w:rPr>
          <w:color w:val="000000" w:themeColor="text1"/>
        </w:rPr>
      </w:pPr>
      <w:r w:rsidRPr="00AB3D21">
        <w:rPr>
          <w:color w:val="000000" w:themeColor="text1"/>
        </w:rPr>
        <w:br w:type="page"/>
      </w:r>
    </w:p>
    <w:p w:rsidR="000578B6" w:rsidRDefault="000578B6" w:rsidP="004221DF">
      <w:pPr>
        <w:pStyle w:val="1"/>
      </w:pPr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2"/>
      <w:bookmarkEnd w:id="23"/>
    </w:p>
    <w:p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:rsidTr="00BA2195">
        <w:tc>
          <w:tcPr>
            <w:tcW w:w="8524" w:type="dxa"/>
          </w:tcPr>
          <w:p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:rsidTr="00D54A11">
        <w:tc>
          <w:tcPr>
            <w:tcW w:w="2450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  <w:tr w:rsidR="000578B6" w:rsidRPr="00D54A11" w:rsidTr="00D54A11">
        <w:tc>
          <w:tcPr>
            <w:tcW w:w="2450" w:type="dxa"/>
          </w:tcPr>
          <w:p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578B6" w:rsidRPr="00BA2195" w:rsidRDefault="000578B6" w:rsidP="00342162"/>
        </w:tc>
      </w:tr>
    </w:tbl>
    <w:p w:rsidR="000578B6" w:rsidRPr="000578B6" w:rsidRDefault="000578B6" w:rsidP="000578B6"/>
    <w:sectPr w:rsidR="000578B6" w:rsidRPr="000578B6" w:rsidSect="007E70C2"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13" w:rsidRDefault="00316913">
      <w:r>
        <w:separator/>
      </w:r>
    </w:p>
    <w:p w:rsidR="00316913" w:rsidRDefault="00316913"/>
    <w:p w:rsidR="00316913" w:rsidRDefault="00316913"/>
    <w:p w:rsidR="00316913" w:rsidRDefault="00316913"/>
  </w:endnote>
  <w:endnote w:type="continuationSeparator" w:id="0">
    <w:p w:rsidR="00316913" w:rsidRDefault="00316913">
      <w:r>
        <w:continuationSeparator/>
      </w:r>
    </w:p>
    <w:p w:rsidR="00316913" w:rsidRDefault="00316913"/>
    <w:p w:rsidR="00316913" w:rsidRDefault="00316913"/>
    <w:p w:rsidR="00316913" w:rsidRDefault="003169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033B3">
      <w:rPr>
        <w:noProof/>
      </w:rPr>
      <w:t>- 4 -</w:t>
    </w:r>
    <w:r>
      <w:fldChar w:fldCharType="end"/>
    </w:r>
  </w:p>
  <w:p w:rsidR="00D52CDF" w:rsidRDefault="00316913" w:rsidP="000572A8">
    <w:pPr>
      <w:tabs>
        <w:tab w:val="right" w:pos="8504"/>
      </w:tabs>
    </w:pPr>
    <w:r>
      <w:rPr>
        <w:noProof/>
      </w:rPr>
      <w:pict>
        <v:rect id="_x0000_s2060" style="position:absolute;left:0;text-align:left;margin-left:0;margin-top:-11pt;width:423pt;height:5.6pt;z-index:251673600" fillcolor="#903" stroked="f" strokecolor="blue"/>
      </w:pict>
    </w:r>
    <w:r w:rsidR="005033B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62pt;height:18.6pt">
          <v:imagedata r:id="rId1" o:title="logo"/>
        </v:shape>
      </w:pict>
    </w:r>
    <w:r w:rsidR="00D52CDF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033B3">
      <w:rPr>
        <w:noProof/>
      </w:rPr>
      <w:t>- 2 -</w:t>
    </w:r>
    <w:r>
      <w:fldChar w:fldCharType="end"/>
    </w:r>
  </w:p>
  <w:p w:rsidR="00D52CDF" w:rsidRDefault="00D52CD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7BF593" wp14:editId="7B88E0D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0" r="0" b="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6CA6A90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4D2598A7" wp14:editId="365E19B5">
          <wp:extent cx="2062480" cy="233680"/>
          <wp:effectExtent l="0" t="0" r="0" b="0"/>
          <wp:docPr id="3" name="그림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033B3">
      <w:rPr>
        <w:noProof/>
      </w:rPr>
      <w:t>- 1 -</w:t>
    </w:r>
    <w:r>
      <w:fldChar w:fldCharType="end"/>
    </w:r>
  </w:p>
  <w:p w:rsidR="00D52CDF" w:rsidRDefault="00316913" w:rsidP="000572A8">
    <w:pPr>
      <w:tabs>
        <w:tab w:val="right" w:pos="8504"/>
      </w:tabs>
    </w:pPr>
    <w:r>
      <w:rPr>
        <w:noProof/>
      </w:rPr>
      <w:pict>
        <v:rect id="_x0000_s2050" style="position:absolute;left:0;text-align:left;margin-left:0;margin-top:-11pt;width:423pt;height:5.6pt;z-index:251661312" fillcolor="#903" stroked="f" strokecolor="blue"/>
      </w:pict>
    </w:r>
    <w:r w:rsidR="005033B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2pt;height:18.6pt">
          <v:imagedata r:id="rId1" o:title="logo"/>
        </v:shape>
      </w:pict>
    </w:r>
    <w:r w:rsidR="00D52CDF"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033B3">
      <w:rPr>
        <w:noProof/>
      </w:rPr>
      <w:t>- 1 -</w:t>
    </w:r>
    <w:r>
      <w:fldChar w:fldCharType="end"/>
    </w:r>
  </w:p>
  <w:p w:rsidR="00D52CDF" w:rsidRDefault="00316913" w:rsidP="000572A8">
    <w:pPr>
      <w:tabs>
        <w:tab w:val="right" w:pos="8504"/>
      </w:tabs>
    </w:pPr>
    <w:r>
      <w:rPr>
        <w:noProof/>
      </w:rPr>
      <w:pict>
        <v:rect id="_x0000_s2056" style="position:absolute;left:0;text-align:left;margin-left:0;margin-top:-11pt;width:423pt;height:5.6pt;z-index:251667456" fillcolor="#903" stroked="f" strokecolor="blue"/>
      </w:pict>
    </w:r>
    <w:r w:rsidR="005033B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2pt;height:18.6pt">
          <v:imagedata r:id="rId1" o:title="logo"/>
        </v:shape>
      </w:pict>
    </w:r>
    <w:r w:rsidR="00D52CDF">
      <w:tab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5033B3">
      <w:rPr>
        <w:noProof/>
      </w:rPr>
      <w:t>- 1 -</w:t>
    </w:r>
    <w:r>
      <w:fldChar w:fldCharType="end"/>
    </w:r>
  </w:p>
  <w:p w:rsidR="00D52CDF" w:rsidRDefault="00316913" w:rsidP="000572A8">
    <w:pPr>
      <w:tabs>
        <w:tab w:val="right" w:pos="8504"/>
      </w:tabs>
    </w:pPr>
    <w:r>
      <w:rPr>
        <w:noProof/>
      </w:rPr>
      <w:pict>
        <v:rect id="_x0000_s2058" style="position:absolute;left:0;text-align:left;margin-left:0;margin-top:-11pt;width:423pt;height:5.6pt;z-index:251670528" fillcolor="#903" stroked="f" strokecolor="blue"/>
      </w:pict>
    </w:r>
    <w:r w:rsidR="005033B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2pt;height:18.6pt">
          <v:imagedata r:id="rId1" o:title="logo"/>
        </v:shape>
      </w:pict>
    </w:r>
    <w:r w:rsidR="00D52CDF">
      <w:tab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CDF" w:rsidRDefault="00D52CD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D52CDF" w:rsidRDefault="00D52CDF"/>
  <w:p w:rsidR="00D52CDF" w:rsidRDefault="00D52CDF"/>
  <w:p w:rsidR="00D52CDF" w:rsidRDefault="00D52CDF"/>
  <w:p w:rsidR="00D52CDF" w:rsidRDefault="00D52CD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13" w:rsidRDefault="00316913">
      <w:r>
        <w:separator/>
      </w:r>
    </w:p>
    <w:p w:rsidR="00316913" w:rsidRDefault="00316913"/>
    <w:p w:rsidR="00316913" w:rsidRDefault="00316913"/>
    <w:p w:rsidR="00316913" w:rsidRDefault="00316913"/>
  </w:footnote>
  <w:footnote w:type="continuationSeparator" w:id="0">
    <w:p w:rsidR="00316913" w:rsidRDefault="00316913">
      <w:r>
        <w:continuationSeparator/>
      </w:r>
    </w:p>
    <w:p w:rsidR="00316913" w:rsidRDefault="00316913"/>
    <w:p w:rsidR="00316913" w:rsidRDefault="00316913"/>
    <w:p w:rsidR="00316913" w:rsidRDefault="003169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F03A2C" w:rsidRDefault="00D52CDF" w:rsidP="00D54A11">
          <w:pPr>
            <w:jc w:val="center"/>
            <w:rPr>
              <w:rFonts w:ascii="돋움" w:eastAsia="돋움" w:hAnsi="돋움"/>
              <w:sz w:val="12"/>
              <w:szCs w:val="12"/>
            </w:rPr>
          </w:pPr>
          <w:r w:rsidRPr="00F03A2C">
            <w:rPr>
              <w:rFonts w:ascii="돋움" w:eastAsia="돋움" w:hAnsi="돋움" w:hint="eastAsia"/>
              <w:sz w:val="12"/>
              <w:szCs w:val="12"/>
            </w:rPr>
            <w:t xml:space="preserve">과목별 </w:t>
          </w:r>
          <w:r w:rsidRPr="00F03A2C">
            <w:rPr>
              <w:rFonts w:ascii="돋움" w:eastAsia="돋움" w:hAnsi="돋움"/>
              <w:sz w:val="12"/>
              <w:szCs w:val="12"/>
            </w:rPr>
            <w:t xml:space="preserve">To do list </w:t>
          </w:r>
          <w:r w:rsidRPr="00F03A2C">
            <w:rPr>
              <w:rFonts w:ascii="돋움" w:eastAsia="돋움" w:hAnsi="돋움" w:hint="eastAsia"/>
              <w:sz w:val="12"/>
              <w:szCs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V</w:t>
          </w:r>
          <w:r>
            <w:rPr>
              <w:rFonts w:ascii="돋움" w:eastAsia="돋움" w:hAnsi="돋움"/>
            </w:rPr>
            <w:t>.0.2</w:t>
          </w:r>
        </w:p>
      </w:tc>
    </w:tr>
  </w:tbl>
  <w:p w:rsidR="00D52CDF" w:rsidRPr="00EF53CF" w:rsidRDefault="00D52CD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B6A76A" wp14:editId="14418AF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4E7FB0B2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s2gAIAAPw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CAq2za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v0.0</w:t>
          </w:r>
        </w:p>
      </w:tc>
    </w:tr>
  </w:tbl>
  <w:p w:rsidR="00D52CDF" w:rsidRPr="00EF53CF" w:rsidRDefault="00316913" w:rsidP="00A358BA">
    <w:r>
      <w:rPr>
        <w:rFonts w:ascii="HY헤드라인M" w:eastAsia="HY헤드라인M"/>
        <w:noProof/>
        <w:szCs w:val="20"/>
      </w:rPr>
      <w:pict>
        <v:rect id="_x0000_s2049" style="position:absolute;left:0;text-align:left;margin-left:-2.1pt;margin-top:8.9pt;width:428.45pt;height:8.35pt;z-index:251660288;mso-position-horizontal-relative:text;mso-position-vertical-relative:text" fillcolor="#903" stroked="f" strokecolor="blue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D52CDF" w:rsidRPr="00EF53CF" w:rsidRDefault="00316913" w:rsidP="00A358BA">
    <w:r>
      <w:rPr>
        <w:rFonts w:ascii="HY헤드라인M" w:eastAsia="HY헤드라인M"/>
        <w:noProof/>
        <w:szCs w:val="20"/>
      </w:rPr>
      <w:pict>
        <v:rect id="_x0000_s2055" style="position:absolute;left:0;text-align:left;margin-left:-2.1pt;margin-top:8.9pt;width:428.45pt;height:8.35pt;z-index:251666432;mso-position-horizontal-relative:text;mso-position-vertical-relative:text" fillcolor="#903" stroked="f" strokecolor="blue"/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7"/>
      <w:gridCol w:w="2561"/>
      <w:gridCol w:w="1662"/>
      <w:gridCol w:w="2540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E33AC7" w:rsidRDefault="00D52CDF" w:rsidP="008817F9">
          <w:pPr>
            <w:jc w:val="center"/>
            <w:rPr>
              <w:rFonts w:ascii="돋움" w:eastAsia="돋움" w:hAnsi="돋움"/>
              <w:sz w:val="12"/>
            </w:rPr>
          </w:pPr>
          <w:r w:rsidRPr="00E33AC7">
            <w:rPr>
              <w:rFonts w:ascii="돋움" w:eastAsia="돋움" w:hAnsi="돋움" w:hint="eastAsia"/>
              <w:sz w:val="12"/>
            </w:rPr>
            <w:t>과목별 T</w:t>
          </w:r>
          <w:r w:rsidRPr="00E33AC7">
            <w:rPr>
              <w:rFonts w:ascii="돋움" w:eastAsia="돋움" w:hAnsi="돋움"/>
              <w:sz w:val="12"/>
            </w:rPr>
            <w:t xml:space="preserve">o do list </w:t>
          </w:r>
          <w:r w:rsidRPr="00E33AC7">
            <w:rPr>
              <w:rFonts w:ascii="돋움" w:eastAsia="돋움" w:hAnsi="돋움" w:hint="eastAsia"/>
              <w:sz w:val="12"/>
            </w:rPr>
            <w:t>관리 프로그램 개발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18-03-12~18-06-04</w:t>
          </w: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8817F9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/>
            </w:rPr>
            <w:t>v0.2</w:t>
          </w:r>
        </w:p>
      </w:tc>
    </w:tr>
  </w:tbl>
  <w:p w:rsidR="00D52CDF" w:rsidRPr="00EF53CF" w:rsidRDefault="00316913" w:rsidP="00A358BA">
    <w:r>
      <w:rPr>
        <w:rFonts w:ascii="HY헤드라인M" w:eastAsia="HY헤드라인M"/>
        <w:noProof/>
        <w:szCs w:val="20"/>
      </w:rPr>
      <w:pict>
        <v:rect id="_x0000_s2057" style="position:absolute;left:0;text-align:left;margin-left:-2.1pt;margin-top:8.9pt;width:428.45pt;height:8.35pt;z-index:251669504;mso-position-horizontal-relative:text;mso-position-vertical-relative:text" fillcolor="#903" stroked="f" strokecolor="blue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91"/>
      <w:gridCol w:w="2564"/>
      <w:gridCol w:w="1667"/>
      <w:gridCol w:w="2528"/>
    </w:tblGrid>
    <w:tr w:rsidR="00D52CD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</w:p>
      </w:tc>
    </w:tr>
    <w:tr w:rsidR="00D52CD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</w:p>
      </w:tc>
      <w:tc>
        <w:tcPr>
          <w:tcW w:w="1698" w:type="dxa"/>
          <w:shd w:val="clear" w:color="auto" w:fill="E6E6E6"/>
          <w:vAlign w:val="center"/>
        </w:tcPr>
        <w:p w:rsidR="00D52CDF" w:rsidRPr="00D54A11" w:rsidRDefault="00D52CD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D52CDF" w:rsidRPr="00D54A11" w:rsidRDefault="00D52CDF" w:rsidP="00D54A11">
          <w:pPr>
            <w:jc w:val="center"/>
            <w:rPr>
              <w:rFonts w:ascii="돋움" w:eastAsia="돋움" w:hAnsi="돋움"/>
            </w:rPr>
          </w:pPr>
        </w:p>
      </w:tc>
    </w:tr>
  </w:tbl>
  <w:p w:rsidR="00D52CDF" w:rsidRPr="00EF53CF" w:rsidRDefault="00316913" w:rsidP="00A358BA">
    <w:r>
      <w:rPr>
        <w:rFonts w:ascii="HY헤드라인M" w:eastAsia="HY헤드라인M"/>
        <w:noProof/>
        <w:szCs w:val="20"/>
      </w:rPr>
      <w:pict>
        <v:rect id="_x0000_s2059" style="position:absolute;left:0;text-align:left;margin-left:-2.1pt;margin-top:8.9pt;width:428.45pt;height:8.35pt;z-index:251672576;mso-position-horizontal-relative:text;mso-position-vertical-relative:text" fillcolor="#903" stroked="f" strokecolor="blue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564B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A75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20E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B76F8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412C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AD9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53F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4B2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255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2A2A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67FD2"/>
    <w:rsid w:val="00270046"/>
    <w:rsid w:val="00270BC3"/>
    <w:rsid w:val="00271507"/>
    <w:rsid w:val="002719F9"/>
    <w:rsid w:val="00271AC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33CE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13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4BA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6D6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16A4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401E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4F7FA1"/>
    <w:rsid w:val="00500F92"/>
    <w:rsid w:val="005017C9"/>
    <w:rsid w:val="005019A4"/>
    <w:rsid w:val="00502620"/>
    <w:rsid w:val="00503299"/>
    <w:rsid w:val="005033B3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217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A2D"/>
    <w:rsid w:val="00550CA4"/>
    <w:rsid w:val="00551422"/>
    <w:rsid w:val="00551A21"/>
    <w:rsid w:val="0055398F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218A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1E90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3FFF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0F62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DB6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247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123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5EAA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65A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17F9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3E2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598E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37D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CEB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6A2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378CF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51B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696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A2C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3CF9"/>
    <w:rsid w:val="00A14333"/>
    <w:rsid w:val="00A14461"/>
    <w:rsid w:val="00A159A7"/>
    <w:rsid w:val="00A17911"/>
    <w:rsid w:val="00A17ADD"/>
    <w:rsid w:val="00A17C86"/>
    <w:rsid w:val="00A20190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583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265A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37FC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F48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4D89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5EAD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5172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D0C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417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45E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2CDF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1DE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2529"/>
    <w:rsid w:val="00DE267A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DF728D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4700C"/>
    <w:rsid w:val="00E526AA"/>
    <w:rsid w:val="00E52756"/>
    <w:rsid w:val="00E52C99"/>
    <w:rsid w:val="00E54796"/>
    <w:rsid w:val="00E56671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161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C15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768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4D68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CA2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2D57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3A2C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501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C411F301-E004-4AF1-8E94-C4F4348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  <w:style w:type="paragraph" w:styleId="af3">
    <w:name w:val="List Paragraph"/>
    <w:basedOn w:val="a"/>
    <w:uiPriority w:val="34"/>
    <w:qFormat/>
    <w:rsid w:val="009825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footer" Target="footer10.xm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29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9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footer" Target="footer6.xml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footer" Target="footer8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3366A-DE09-4A58-A027-59A68F47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</Template>
  <TotalTime>56</TotalTime>
  <Pages>44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16720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Windows 사용자</cp:lastModifiedBy>
  <cp:revision>10</cp:revision>
  <cp:lastPrinted>2008-01-26T04:17:00Z</cp:lastPrinted>
  <dcterms:created xsi:type="dcterms:W3CDTF">2018-04-04T11:36:00Z</dcterms:created>
  <dcterms:modified xsi:type="dcterms:W3CDTF">2018-04-09T14:23:00Z</dcterms:modified>
</cp:coreProperties>
</file>